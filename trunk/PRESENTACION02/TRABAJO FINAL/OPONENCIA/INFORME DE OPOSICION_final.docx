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C5A" w:rsidRPr="009F65B5" w:rsidRDefault="009B1C5A">
      <w:pPr>
        <w:rPr>
          <w:rFonts w:ascii="Arial Narrow" w:hAnsi="Arial Narrow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margin-left:93.6pt;margin-top:22.25pt;width:174pt;height:128.25pt;z-index:251657728">
            <v:imagedata r:id="rId7" o:title=""/>
            <w10:wrap type="square"/>
          </v:shape>
        </w:pict>
      </w:r>
    </w:p>
    <w:p w:rsidR="009B1C5A" w:rsidRPr="009F65B5" w:rsidRDefault="009B1C5A">
      <w:pPr>
        <w:rPr>
          <w:rFonts w:ascii="Arial Narrow" w:hAnsi="Arial Narrow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  <w:r>
        <w:rPr>
          <w:noProof/>
          <w:lang w:val="es-ES" w:eastAsia="es-ES"/>
        </w:rPr>
        <w:pict>
          <v:shape id="_x0000_s1027" type="#_x0000_t75" alt="" style="position:absolute;margin-left:306pt;margin-top:2.45pt;width:47.25pt;height:60pt;z-index:251656704">
            <v:imagedata r:id="rId8" o:title=""/>
            <w10:wrap type="square"/>
          </v:shape>
        </w:pict>
      </w: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CURSO: PROYECTO INFORMATICO I</w:t>
      </w: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 xml:space="preserve">SECCION: </w:t>
      </w:r>
      <w:r>
        <w:rPr>
          <w:rFonts w:ascii="Arial Narrow" w:hAnsi="Arial Narrow" w:cs="Arial"/>
        </w:rPr>
        <w:t>EA5B</w:t>
      </w: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>
        <w:rPr>
          <w:noProof/>
          <w:lang w:val="es-ES" w:eastAsia="es-ES"/>
        </w:rPr>
        <w:pict>
          <v:rect id="_x0000_s1028" style="position:absolute;left:0;text-align:left;margin-left:-23.55pt;margin-top:17.6pt;width:459pt;height:83.5pt;z-index:251658752" filled="f" strokecolor="blue"/>
        </w:pict>
      </w:r>
    </w:p>
    <w:p w:rsidR="009B1C5A" w:rsidRPr="009F65B5" w:rsidRDefault="009B1C5A" w:rsidP="00334C68">
      <w:pPr>
        <w:spacing w:line="360" w:lineRule="auto"/>
        <w:ind w:left="-360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DOCUMENTO DE OPONENCIA A</w:t>
      </w:r>
      <w:r>
        <w:rPr>
          <w:rFonts w:ascii="Arial Narrow" w:hAnsi="Arial Narrow" w:cs="Arial"/>
        </w:rPr>
        <w:t>L:</w:t>
      </w:r>
      <w:r>
        <w:rPr>
          <w:rFonts w:ascii="Arial Narrow" w:hAnsi="Arial Narrow" w:cs="Arial"/>
        </w:rPr>
        <w:br/>
        <w:t xml:space="preserve"> Sistema web y móvil para la supervisión de actividades de talleres artesanales de Puno</w:t>
      </w:r>
      <w:r w:rsidRPr="009F65B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–</w:t>
      </w:r>
      <w:r w:rsidRPr="009F65B5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>Andrea Salazar</w:t>
      </w: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OPOSITORES:</w:t>
      </w:r>
    </w:p>
    <w:p w:rsidR="009B1C5A" w:rsidRPr="009F65B5" w:rsidRDefault="009B1C5A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GABRIELA ROJAS MUNIVE</w:t>
      </w:r>
    </w:p>
    <w:p w:rsidR="009B1C5A" w:rsidRPr="009F65B5" w:rsidRDefault="009B1C5A" w:rsidP="00334C68">
      <w:pPr>
        <w:spacing w:after="0" w:line="360" w:lineRule="auto"/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>AUGUSTO SUAREZ GUTIERREZ</w:t>
      </w: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rPr>
          <w:rFonts w:ascii="Arial Narrow" w:hAnsi="Arial Narrow" w:cs="Arial"/>
        </w:rPr>
      </w:pPr>
    </w:p>
    <w:p w:rsidR="009B1C5A" w:rsidRPr="009F65B5" w:rsidRDefault="009B1C5A" w:rsidP="00334C68">
      <w:pPr>
        <w:jc w:val="center"/>
        <w:rPr>
          <w:rFonts w:ascii="Arial Narrow" w:hAnsi="Arial Narrow" w:cs="Arial"/>
        </w:rPr>
      </w:pPr>
      <w:r w:rsidRPr="009F65B5">
        <w:rPr>
          <w:rFonts w:ascii="Arial Narrow" w:hAnsi="Arial Narrow" w:cs="Arial"/>
        </w:rPr>
        <w:t xml:space="preserve">Lima, </w:t>
      </w:r>
      <w:r>
        <w:rPr>
          <w:rFonts w:ascii="Arial Narrow" w:hAnsi="Arial Narrow" w:cs="Arial"/>
        </w:rPr>
        <w:t>Abril</w:t>
      </w:r>
      <w:r w:rsidRPr="009F65B5">
        <w:rPr>
          <w:rFonts w:ascii="Arial Narrow" w:hAnsi="Arial Narrow" w:cs="Arial"/>
        </w:rPr>
        <w:t xml:space="preserve"> del 2013</w:t>
      </w: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</w:rPr>
      </w:pPr>
      <w:r w:rsidRPr="009F65B5">
        <w:rPr>
          <w:rFonts w:ascii="Arial Narrow" w:hAnsi="Arial Narrow"/>
          <w:b/>
        </w:rPr>
        <w:t>INDICE</w:t>
      </w: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Default="009B1C5A">
      <w:pPr>
        <w:pStyle w:val="TOC1"/>
        <w:rPr>
          <w:noProof/>
          <w:sz w:val="24"/>
          <w:szCs w:val="24"/>
          <w:lang w:eastAsia="es-ES"/>
        </w:rPr>
      </w:pPr>
      <w:r w:rsidRPr="009F65B5">
        <w:rPr>
          <w:rFonts w:ascii="Arial Narrow" w:hAnsi="Arial Narrow"/>
          <w:b/>
          <w:sz w:val="22"/>
          <w:szCs w:val="22"/>
        </w:rPr>
        <w:fldChar w:fldCharType="begin"/>
      </w:r>
      <w:r w:rsidRPr="009F65B5">
        <w:rPr>
          <w:rFonts w:ascii="Arial Narrow" w:hAnsi="Arial Narrow"/>
          <w:b/>
          <w:sz w:val="22"/>
          <w:szCs w:val="22"/>
        </w:rPr>
        <w:instrText xml:space="preserve"> TOC \o "1-2" </w:instrText>
      </w:r>
      <w:r w:rsidRPr="009F65B5">
        <w:rPr>
          <w:rFonts w:ascii="Arial Narrow" w:hAnsi="Arial Narrow"/>
          <w:b/>
          <w:sz w:val="22"/>
          <w:szCs w:val="22"/>
        </w:rPr>
        <w:fldChar w:fldCharType="separate"/>
      </w:r>
      <w:r w:rsidRPr="00AB6ADA">
        <w:rPr>
          <w:rFonts w:ascii="Arial Narrow" w:hAnsi="Arial Narrow"/>
          <w:noProof/>
        </w:rPr>
        <w:t>1.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OBSERVACIONES GENERALES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9B1C5A" w:rsidRDefault="009B1C5A">
      <w:pPr>
        <w:pStyle w:val="TOC1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PREGUNTAS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1C5A" w:rsidRDefault="009B1C5A">
      <w:pPr>
        <w:pStyle w:val="TOC2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2.1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¿Cuál es el ámbito al que se enfoca el tema propuesto?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1C5A" w:rsidRDefault="009B1C5A">
      <w:pPr>
        <w:pStyle w:val="TOC2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2.2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¿Qué procesos de control y alertas deben implementarse en el monitoreo de procesos?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1C5A" w:rsidRDefault="009B1C5A">
      <w:pPr>
        <w:pStyle w:val="TOC2"/>
        <w:rPr>
          <w:noProof/>
          <w:sz w:val="24"/>
          <w:szCs w:val="24"/>
          <w:lang w:eastAsia="es-ES"/>
        </w:rPr>
      </w:pPr>
      <w:r w:rsidRPr="00AB6ADA">
        <w:rPr>
          <w:rFonts w:ascii="Arial Narrow" w:hAnsi="Arial Narrow"/>
          <w:noProof/>
        </w:rPr>
        <w:t>2.3</w:t>
      </w:r>
      <w:r>
        <w:rPr>
          <w:noProof/>
          <w:sz w:val="24"/>
          <w:szCs w:val="24"/>
          <w:lang w:eastAsia="es-ES"/>
        </w:rPr>
        <w:tab/>
      </w:r>
      <w:r w:rsidRPr="00AB6ADA">
        <w:rPr>
          <w:rFonts w:ascii="Arial Narrow" w:hAnsi="Arial Narrow"/>
          <w:noProof/>
        </w:rPr>
        <w:t>¿No se debería generar una Adenda antes que un nuevo Contrato?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_Toc350501093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B1C5A" w:rsidRPr="009F65B5" w:rsidRDefault="009B1C5A" w:rsidP="009F65B5">
      <w:pPr>
        <w:jc w:val="center"/>
        <w:rPr>
          <w:rFonts w:ascii="Arial Narrow" w:hAnsi="Arial Narrow"/>
          <w:b/>
          <w:u w:val="single"/>
        </w:rPr>
      </w:pPr>
      <w:r w:rsidRPr="009F65B5">
        <w:rPr>
          <w:rFonts w:ascii="Arial Narrow" w:hAnsi="Arial Narrow"/>
          <w:b/>
        </w:rPr>
        <w:fldChar w:fldCharType="end"/>
      </w: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 w:rsidP="00183974">
      <w:pPr>
        <w:jc w:val="center"/>
        <w:rPr>
          <w:rFonts w:ascii="Arial Narrow" w:hAnsi="Arial Narrow"/>
          <w:b/>
          <w:u w:val="single"/>
        </w:rPr>
      </w:pPr>
    </w:p>
    <w:p w:rsidR="009B1C5A" w:rsidRPr="009F65B5" w:rsidRDefault="009B1C5A">
      <w:pPr>
        <w:rPr>
          <w:rFonts w:ascii="Arial Narrow" w:hAnsi="Arial Narrow"/>
        </w:rPr>
      </w:pPr>
    </w:p>
    <w:p w:rsidR="009B1C5A" w:rsidRPr="009F65B5" w:rsidRDefault="009B1C5A" w:rsidP="00334C68">
      <w:pPr>
        <w:pStyle w:val="Heading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0" w:name="_Toc350501089"/>
      <w:r w:rsidRPr="009F65B5">
        <w:rPr>
          <w:rFonts w:ascii="Arial Narrow" w:hAnsi="Arial Narrow"/>
          <w:sz w:val="22"/>
          <w:szCs w:val="22"/>
        </w:rPr>
        <w:t>OBSERVACIONES GENERALES</w:t>
      </w:r>
      <w:bookmarkEnd w:id="0"/>
    </w:p>
    <w:p w:rsidR="009B1C5A" w:rsidRDefault="009B1C5A" w:rsidP="00334C68">
      <w:pPr>
        <w:rPr>
          <w:rFonts w:ascii="Arial Narrow" w:hAnsi="Arial Narrow"/>
        </w:rPr>
      </w:pPr>
    </w:p>
    <w:tbl>
      <w:tblPr>
        <w:tblW w:w="900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60"/>
        <w:gridCol w:w="3960"/>
        <w:gridCol w:w="3780"/>
      </w:tblGrid>
      <w:tr w:rsidR="009B1C5A" w:rsidTr="009E442C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60" w:type="dxa"/>
            <w:vAlign w:val="center"/>
          </w:tcPr>
          <w:p w:rsidR="009B1C5A" w:rsidRPr="009F65B5" w:rsidRDefault="009B1C5A" w:rsidP="00BF2836">
            <w:pPr>
              <w:ind w:left="360" w:hanging="25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>Pto doc. obs</w:t>
            </w:r>
          </w:p>
        </w:tc>
        <w:tc>
          <w:tcPr>
            <w:tcW w:w="3960" w:type="dxa"/>
            <w:vAlign w:val="center"/>
          </w:tcPr>
          <w:p w:rsidR="009B1C5A" w:rsidRPr="009F65B5" w:rsidRDefault="009B1C5A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>Parte del Pto doc. obs</w:t>
            </w:r>
          </w:p>
        </w:tc>
        <w:tc>
          <w:tcPr>
            <w:tcW w:w="3780" w:type="dxa"/>
            <w:vAlign w:val="center"/>
          </w:tcPr>
          <w:p w:rsidR="009B1C5A" w:rsidRPr="009F65B5" w:rsidRDefault="009B1C5A" w:rsidP="00BF2836">
            <w:pPr>
              <w:ind w:left="360"/>
              <w:jc w:val="center"/>
              <w:rPr>
                <w:rFonts w:ascii="Arial Narrow" w:hAnsi="Arial Narrow"/>
                <w:b/>
              </w:rPr>
            </w:pPr>
            <w:r w:rsidRPr="009F65B5">
              <w:rPr>
                <w:rFonts w:ascii="Arial Narrow" w:hAnsi="Arial Narrow"/>
                <w:b/>
              </w:rPr>
              <w:t>Descripción de observación</w:t>
            </w:r>
          </w:p>
        </w:tc>
      </w:tr>
      <w:tr w:rsidR="009B1C5A" w:rsidTr="006D78C6">
        <w:tblPrEx>
          <w:tblCellMar>
            <w:top w:w="0" w:type="dxa"/>
            <w:bottom w:w="0" w:type="dxa"/>
          </w:tblCellMar>
        </w:tblPrEx>
        <w:trPr>
          <w:trHeight w:val="1480"/>
        </w:trPr>
        <w:tc>
          <w:tcPr>
            <w:tcW w:w="1260" w:type="dxa"/>
          </w:tcPr>
          <w:p w:rsidR="009B1C5A" w:rsidRDefault="009B1C5A" w:rsidP="006D78C6">
            <w:pPr>
              <w:rPr>
                <w:rFonts w:ascii="Arial Narrow" w:hAnsi="Arial Narrow"/>
              </w:rPr>
            </w:pPr>
          </w:p>
          <w:p w:rsidR="009B1C5A" w:rsidRDefault="009B1C5A" w:rsidP="006D78C6">
            <w:pPr>
              <w:rPr>
                <w:rFonts w:ascii="Arial Narrow" w:hAnsi="Arial Narrow"/>
              </w:rPr>
            </w:pPr>
          </w:p>
          <w:p w:rsidR="009B1C5A" w:rsidRDefault="009B1C5A" w:rsidP="006D78C6">
            <w:pPr>
              <w:rPr>
                <w:rFonts w:ascii="Arial Narrow" w:hAnsi="Arial Narrow"/>
              </w:rPr>
            </w:pPr>
          </w:p>
        </w:tc>
        <w:tc>
          <w:tcPr>
            <w:tcW w:w="3960" w:type="dxa"/>
          </w:tcPr>
          <w:p w:rsidR="009B1C5A" w:rsidRDefault="009B1C5A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Default="009B1C5A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Default="009B1C5A" w:rsidP="006D78C6">
            <w:pPr>
              <w:rPr>
                <w:rFonts w:ascii="Arial Narrow" w:hAnsi="Arial Narrow"/>
              </w:rPr>
            </w:pPr>
          </w:p>
        </w:tc>
        <w:tc>
          <w:tcPr>
            <w:tcW w:w="3780" w:type="dxa"/>
          </w:tcPr>
          <w:p w:rsidR="009B1C5A" w:rsidRDefault="009B1C5A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Default="009B1C5A">
            <w:pPr>
              <w:spacing w:after="0" w:line="240" w:lineRule="auto"/>
              <w:rPr>
                <w:rFonts w:ascii="Arial Narrow" w:hAnsi="Arial Narrow"/>
              </w:rPr>
            </w:pPr>
          </w:p>
          <w:p w:rsidR="009B1C5A" w:rsidRDefault="009B1C5A" w:rsidP="006D78C6">
            <w:pPr>
              <w:rPr>
                <w:rFonts w:ascii="Arial Narrow" w:hAnsi="Arial Narrow"/>
              </w:rPr>
            </w:pPr>
          </w:p>
        </w:tc>
      </w:tr>
    </w:tbl>
    <w:p w:rsidR="009B1C5A" w:rsidRDefault="009B1C5A" w:rsidP="00334C68">
      <w:pPr>
        <w:rPr>
          <w:rFonts w:ascii="Arial Narrow" w:hAnsi="Arial Narrow"/>
        </w:rPr>
      </w:pPr>
    </w:p>
    <w:p w:rsidR="009B1C5A" w:rsidRPr="009F65B5" w:rsidRDefault="009B1C5A" w:rsidP="00334C68">
      <w:pPr>
        <w:rPr>
          <w:rFonts w:ascii="Arial Narrow" w:hAnsi="Arial Narrow"/>
        </w:rPr>
      </w:pPr>
    </w:p>
    <w:p w:rsidR="009B1C5A" w:rsidRPr="009F65B5" w:rsidRDefault="009B1C5A">
      <w:pPr>
        <w:rPr>
          <w:rFonts w:ascii="Arial Narrow" w:hAnsi="Arial Narrow"/>
        </w:rPr>
      </w:pPr>
    </w:p>
    <w:p w:rsidR="009B1C5A" w:rsidRPr="009F65B5" w:rsidRDefault="009B1C5A" w:rsidP="00334C68">
      <w:pPr>
        <w:pStyle w:val="Heading1"/>
        <w:numPr>
          <w:ilvl w:val="0"/>
          <w:numId w:val="18"/>
        </w:numPr>
        <w:rPr>
          <w:rFonts w:ascii="Arial Narrow" w:hAnsi="Arial Narrow"/>
          <w:sz w:val="22"/>
          <w:szCs w:val="22"/>
        </w:rPr>
      </w:pPr>
      <w:bookmarkStart w:id="1" w:name="_Toc350501090"/>
      <w:r w:rsidRPr="009F65B5">
        <w:rPr>
          <w:rFonts w:ascii="Arial Narrow" w:hAnsi="Arial Narrow"/>
          <w:sz w:val="22"/>
          <w:szCs w:val="22"/>
        </w:rPr>
        <w:t>PREGUNTAS</w:t>
      </w:r>
      <w:bookmarkEnd w:id="1"/>
    </w:p>
    <w:p w:rsidR="009B1C5A" w:rsidRPr="009F65B5" w:rsidRDefault="009B1C5A" w:rsidP="009F65B5">
      <w:pPr>
        <w:pStyle w:val="Heading2"/>
        <w:numPr>
          <w:ilvl w:val="1"/>
          <w:numId w:val="18"/>
        </w:numPr>
        <w:rPr>
          <w:rFonts w:ascii="Arial Narrow" w:hAnsi="Arial Narrow"/>
          <w:b w:val="0"/>
          <w:sz w:val="22"/>
          <w:szCs w:val="22"/>
        </w:rPr>
      </w:pPr>
      <w:bookmarkStart w:id="2" w:name="_Toc350501091"/>
      <w:r w:rsidRPr="009F65B5">
        <w:rPr>
          <w:rFonts w:ascii="Arial Narrow" w:hAnsi="Arial Narrow"/>
          <w:b w:val="0"/>
          <w:sz w:val="22"/>
          <w:szCs w:val="22"/>
        </w:rPr>
        <w:t>¿Cuál es el ámbito al que se enfoca el tema propuesto?</w:t>
      </w:r>
      <w:bookmarkEnd w:id="2"/>
    </w:p>
    <w:p w:rsidR="009B1C5A" w:rsidRPr="009F65B5" w:rsidRDefault="009B1C5A" w:rsidP="009F65B5">
      <w:pPr>
        <w:pStyle w:val="Heading2"/>
        <w:numPr>
          <w:ilvl w:val="1"/>
          <w:numId w:val="18"/>
        </w:num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b w:val="0"/>
          <w:sz w:val="22"/>
          <w:szCs w:val="22"/>
        </w:rPr>
        <w:br/>
      </w:r>
      <w:r w:rsidRPr="009F65B5">
        <w:rPr>
          <w:rFonts w:ascii="Arial Narrow" w:hAnsi="Arial Narrow"/>
          <w:sz w:val="22"/>
          <w:szCs w:val="22"/>
          <w:lang w:val="es-ES_tradnl"/>
        </w:rPr>
        <w:br/>
      </w:r>
    </w:p>
    <w:sectPr w:rsidR="009B1C5A" w:rsidRPr="009F65B5" w:rsidSect="007C097B">
      <w:footerReference w:type="default" r:id="rId9"/>
      <w:pgSz w:w="12240" w:h="15840" w:code="1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1C5A" w:rsidRDefault="009B1C5A" w:rsidP="006E1E43">
      <w:pPr>
        <w:pStyle w:val="ListParagraph"/>
      </w:pPr>
      <w:r>
        <w:separator/>
      </w:r>
    </w:p>
  </w:endnote>
  <w:endnote w:type="continuationSeparator" w:id="0">
    <w:p w:rsidR="009B1C5A" w:rsidRDefault="009B1C5A" w:rsidP="006E1E43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1C5A" w:rsidRPr="001D63FE" w:rsidRDefault="009B1C5A" w:rsidP="001D63FE">
    <w:pPr>
      <w:pStyle w:val="Footer"/>
      <w:jc w:val="right"/>
      <w:rPr>
        <w:lang w:val="es-ES"/>
      </w:rPr>
    </w:pPr>
    <w:r>
      <w:rPr>
        <w:lang w:val="es-ES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1C5A" w:rsidRDefault="009B1C5A" w:rsidP="006E1E43">
      <w:pPr>
        <w:pStyle w:val="ListParagraph"/>
      </w:pPr>
      <w:r>
        <w:separator/>
      </w:r>
    </w:p>
  </w:footnote>
  <w:footnote w:type="continuationSeparator" w:id="0">
    <w:p w:rsidR="009B1C5A" w:rsidRDefault="009B1C5A" w:rsidP="006E1E43">
      <w:pPr>
        <w:pStyle w:val="ListParagraph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2031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AB8A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53B83A6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6682FA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36AD9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05420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37A5E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3E5A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523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D2BC2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E54EB5"/>
    <w:multiLevelType w:val="multilevel"/>
    <w:tmpl w:val="73EA4418"/>
    <w:lvl w:ilvl="0">
      <w:start w:val="1"/>
      <w:numFmt w:val="decimal"/>
      <w:lvlText w:val="%1"/>
      <w:lvlJc w:val="left"/>
      <w:pPr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1">
    <w:nsid w:val="1A737473"/>
    <w:multiLevelType w:val="hybridMultilevel"/>
    <w:tmpl w:val="742C35CE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1E584E70"/>
    <w:multiLevelType w:val="hybridMultilevel"/>
    <w:tmpl w:val="C5CEFF50"/>
    <w:lvl w:ilvl="0" w:tplc="401CCDAA">
      <w:start w:val="1"/>
      <w:numFmt w:val="decimal"/>
      <w:lvlText w:val="1.%1"/>
      <w:lvlJc w:val="left"/>
      <w:pPr>
        <w:ind w:left="720" w:hanging="360"/>
      </w:pPr>
      <w:rPr>
        <w:rFonts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C712B5F"/>
    <w:multiLevelType w:val="multilevel"/>
    <w:tmpl w:val="74BA7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</w:abstractNum>
  <w:abstractNum w:abstractNumId="14">
    <w:nsid w:val="4E8F7A88"/>
    <w:multiLevelType w:val="hybridMultilevel"/>
    <w:tmpl w:val="EB04AE5A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51A69C7"/>
    <w:multiLevelType w:val="multilevel"/>
    <w:tmpl w:val="9A427B8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74053156"/>
    <w:multiLevelType w:val="multilevel"/>
    <w:tmpl w:val="EE003ED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abstractNum w:abstractNumId="17">
    <w:nsid w:val="788F50DC"/>
    <w:multiLevelType w:val="hybridMultilevel"/>
    <w:tmpl w:val="D740424C"/>
    <w:lvl w:ilvl="0" w:tplc="280A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E2686"/>
    <w:rsid w:val="001075D6"/>
    <w:rsid w:val="00160D04"/>
    <w:rsid w:val="001806F0"/>
    <w:rsid w:val="00183974"/>
    <w:rsid w:val="001A7ED7"/>
    <w:rsid w:val="001D63FE"/>
    <w:rsid w:val="00263435"/>
    <w:rsid w:val="002B2979"/>
    <w:rsid w:val="002B6E52"/>
    <w:rsid w:val="002F1225"/>
    <w:rsid w:val="00334C68"/>
    <w:rsid w:val="00381F84"/>
    <w:rsid w:val="003E63CE"/>
    <w:rsid w:val="00406D99"/>
    <w:rsid w:val="00424186"/>
    <w:rsid w:val="004251B0"/>
    <w:rsid w:val="0048377F"/>
    <w:rsid w:val="004E6452"/>
    <w:rsid w:val="00531AA8"/>
    <w:rsid w:val="005C3826"/>
    <w:rsid w:val="006077FA"/>
    <w:rsid w:val="00667A8D"/>
    <w:rsid w:val="006D78C6"/>
    <w:rsid w:val="006E1E43"/>
    <w:rsid w:val="006E2686"/>
    <w:rsid w:val="00795AB1"/>
    <w:rsid w:val="007C097B"/>
    <w:rsid w:val="00814F03"/>
    <w:rsid w:val="00850A59"/>
    <w:rsid w:val="00972AF4"/>
    <w:rsid w:val="009B1C5A"/>
    <w:rsid w:val="009E442C"/>
    <w:rsid w:val="009F40C1"/>
    <w:rsid w:val="009F65B5"/>
    <w:rsid w:val="00A11114"/>
    <w:rsid w:val="00A93AD5"/>
    <w:rsid w:val="00AB6ADA"/>
    <w:rsid w:val="00AC7481"/>
    <w:rsid w:val="00AE4C41"/>
    <w:rsid w:val="00B33025"/>
    <w:rsid w:val="00B679E5"/>
    <w:rsid w:val="00BB369E"/>
    <w:rsid w:val="00BF1737"/>
    <w:rsid w:val="00BF2836"/>
    <w:rsid w:val="00C57E1D"/>
    <w:rsid w:val="00C80A81"/>
    <w:rsid w:val="00D60319"/>
    <w:rsid w:val="00DD6339"/>
    <w:rsid w:val="00DE5937"/>
    <w:rsid w:val="00E41856"/>
    <w:rsid w:val="00E5112A"/>
    <w:rsid w:val="00E66751"/>
    <w:rsid w:val="00E73A90"/>
    <w:rsid w:val="00E90373"/>
    <w:rsid w:val="00E93ED4"/>
    <w:rsid w:val="00F03279"/>
    <w:rsid w:val="00F853EF"/>
    <w:rsid w:val="00FE7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E43"/>
    <w:pPr>
      <w:spacing w:after="200" w:line="276" w:lineRule="auto"/>
    </w:pPr>
    <w:rPr>
      <w:lang w:val="es-PE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6E268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6E2686"/>
    <w:pPr>
      <w:keepLines w:val="0"/>
      <w:spacing w:before="0" w:line="360" w:lineRule="auto"/>
      <w:ind w:left="567"/>
      <w:jc w:val="both"/>
      <w:outlineLvl w:val="1"/>
    </w:pPr>
    <w:rPr>
      <w:rFonts w:ascii="Times New Roman" w:hAnsi="Times New Roman"/>
      <w:bCs w:val="0"/>
      <w:color w:val="auto"/>
      <w:sz w:val="20"/>
      <w:szCs w:val="20"/>
      <w:lang w:val="es-ES"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6E2686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6E2686"/>
    <w:rPr>
      <w:rFonts w:ascii="Times New Roman" w:hAnsi="Times New Roman" w:cs="Times New Roman"/>
      <w:b/>
      <w:sz w:val="20"/>
      <w:szCs w:val="20"/>
      <w:lang w:val="es-ES" w:eastAsia="zh-CN"/>
    </w:rPr>
  </w:style>
  <w:style w:type="paragraph" w:styleId="ListParagraph">
    <w:name w:val="List Paragraph"/>
    <w:basedOn w:val="Normal"/>
    <w:uiPriority w:val="99"/>
    <w:qFormat/>
    <w:rsid w:val="00814F0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99"/>
    <w:locked/>
    <w:rsid w:val="001D63FE"/>
    <w:pPr>
      <w:tabs>
        <w:tab w:val="left" w:pos="567"/>
        <w:tab w:val="right" w:leader="dot" w:pos="9017"/>
      </w:tabs>
      <w:spacing w:after="0" w:line="360" w:lineRule="auto"/>
    </w:pPr>
    <w:rPr>
      <w:rFonts w:ascii="Times New Roman" w:hAnsi="Times New Roman"/>
      <w:sz w:val="20"/>
      <w:szCs w:val="20"/>
      <w:lang w:val="es-ES" w:eastAsia="zh-CN"/>
    </w:rPr>
  </w:style>
  <w:style w:type="paragraph" w:styleId="TOC2">
    <w:name w:val="toc 2"/>
    <w:basedOn w:val="Normal"/>
    <w:next w:val="Normal"/>
    <w:autoRedefine/>
    <w:uiPriority w:val="99"/>
    <w:locked/>
    <w:rsid w:val="001D63FE"/>
    <w:pPr>
      <w:tabs>
        <w:tab w:val="left" w:pos="1134"/>
        <w:tab w:val="right" w:leader="dot" w:pos="9017"/>
      </w:tabs>
      <w:spacing w:after="0" w:line="360" w:lineRule="auto"/>
      <w:ind w:left="567"/>
    </w:pPr>
    <w:rPr>
      <w:rFonts w:ascii="Times New Roman" w:hAnsi="Times New Roman"/>
      <w:sz w:val="20"/>
      <w:szCs w:val="20"/>
      <w:lang w:val="es-ES" w:eastAsia="zh-CN"/>
    </w:rPr>
  </w:style>
  <w:style w:type="paragraph" w:styleId="Header">
    <w:name w:val="header"/>
    <w:basedOn w:val="Normal"/>
    <w:link w:val="HeaderCh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63435"/>
    <w:rPr>
      <w:rFonts w:cs="Times New Roman"/>
      <w:lang w:val="es-PE" w:eastAsia="en-US"/>
    </w:rPr>
  </w:style>
  <w:style w:type="paragraph" w:styleId="Footer">
    <w:name w:val="footer"/>
    <w:basedOn w:val="Normal"/>
    <w:link w:val="FooterChar"/>
    <w:uiPriority w:val="99"/>
    <w:rsid w:val="001D63F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63435"/>
    <w:rPr>
      <w:rFonts w:cs="Times New Roman"/>
      <w:lang w:val="es-PE" w:eastAsia="en-US"/>
    </w:rPr>
  </w:style>
  <w:style w:type="character" w:styleId="PageNumber">
    <w:name w:val="page number"/>
    <w:basedOn w:val="DefaultParagraphFont"/>
    <w:uiPriority w:val="99"/>
    <w:rsid w:val="001D63F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132</TotalTime>
  <Pages>3</Pages>
  <Words>139</Words>
  <Characters>769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OPOSICION</dc:title>
  <dc:subject/>
  <dc:creator>jicar</dc:creator>
  <cp:keywords/>
  <dc:description/>
  <cp:lastModifiedBy>grojas</cp:lastModifiedBy>
  <cp:revision>25</cp:revision>
  <cp:lastPrinted>2013-03-08T20:36:00Z</cp:lastPrinted>
  <dcterms:created xsi:type="dcterms:W3CDTF">2013-03-08T13:31:00Z</dcterms:created>
  <dcterms:modified xsi:type="dcterms:W3CDTF">2013-04-11T14:29:00Z</dcterms:modified>
</cp:coreProperties>
</file>