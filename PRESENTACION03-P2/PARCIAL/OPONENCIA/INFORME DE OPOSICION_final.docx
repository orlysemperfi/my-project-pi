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921" w:rsidRPr="00333984" w:rsidRDefault="00373921">
      <w:pPr>
        <w:rPr>
          <w:rFonts w:ascii="Arial Narrow" w:hAnsi="Arial Narrow"/>
        </w:rPr>
      </w:pPr>
      <w:r>
        <w:rPr>
          <w:noProof/>
          <w:lang w:val="es-ES"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93.6pt;margin-top:22.25pt;width:174pt;height:128.25pt;z-index:251657728">
            <v:imagedata r:id="rId7" o:title=""/>
            <w10:wrap type="square"/>
          </v:shape>
        </w:pict>
      </w:r>
    </w:p>
    <w:p w:rsidR="00373921" w:rsidRPr="00333984" w:rsidRDefault="00373921">
      <w:pPr>
        <w:rPr>
          <w:rFonts w:ascii="Arial Narrow" w:hAnsi="Arial Narrow"/>
        </w:rPr>
      </w:pPr>
    </w:p>
    <w:p w:rsidR="00373921" w:rsidRPr="00333984" w:rsidRDefault="00373921" w:rsidP="00334C68">
      <w:pPr>
        <w:rPr>
          <w:rFonts w:ascii="Arial Narrow" w:hAnsi="Arial Narrow" w:cs="Arial"/>
        </w:rPr>
      </w:pPr>
      <w:r>
        <w:rPr>
          <w:noProof/>
          <w:lang w:val="es-ES" w:eastAsia="es-ES"/>
        </w:rPr>
        <w:pict>
          <v:shape id="_x0000_s1027" type="#_x0000_t75" alt="" style="position:absolute;margin-left:306pt;margin-top:2.45pt;width:47.25pt;height:60pt;z-index:251656704">
            <v:imagedata r:id="rId8" o:title=""/>
            <w10:wrap type="square"/>
          </v:shape>
        </w:pict>
      </w:r>
    </w:p>
    <w:p w:rsidR="00373921" w:rsidRPr="00333984" w:rsidRDefault="00373921" w:rsidP="00334C68">
      <w:pPr>
        <w:rPr>
          <w:rFonts w:ascii="Arial Narrow" w:hAnsi="Arial Narrow" w:cs="Arial"/>
        </w:rPr>
      </w:pPr>
    </w:p>
    <w:p w:rsidR="00373921" w:rsidRPr="00333984" w:rsidRDefault="00373921" w:rsidP="00334C68">
      <w:pPr>
        <w:rPr>
          <w:rFonts w:ascii="Arial Narrow" w:hAnsi="Arial Narrow" w:cs="Arial"/>
        </w:rPr>
      </w:pPr>
    </w:p>
    <w:p w:rsidR="00373921" w:rsidRPr="00333984" w:rsidRDefault="00373921" w:rsidP="00334C68">
      <w:pPr>
        <w:jc w:val="center"/>
        <w:rPr>
          <w:rFonts w:ascii="Arial Narrow" w:hAnsi="Arial Narrow" w:cs="Arial"/>
        </w:rPr>
      </w:pPr>
    </w:p>
    <w:p w:rsidR="00373921" w:rsidRPr="00333984" w:rsidRDefault="00373921" w:rsidP="00334C68">
      <w:pPr>
        <w:jc w:val="center"/>
        <w:rPr>
          <w:rFonts w:ascii="Arial Narrow" w:hAnsi="Arial Narrow" w:cs="Arial"/>
        </w:rPr>
      </w:pPr>
    </w:p>
    <w:p w:rsidR="00373921" w:rsidRPr="00333984" w:rsidRDefault="00373921" w:rsidP="00334C68">
      <w:pPr>
        <w:jc w:val="center"/>
        <w:rPr>
          <w:rFonts w:ascii="Arial Narrow" w:hAnsi="Arial Narrow" w:cs="Arial"/>
        </w:rPr>
      </w:pPr>
      <w:r w:rsidRPr="00333984">
        <w:rPr>
          <w:rFonts w:ascii="Arial Narrow" w:hAnsi="Arial Narrow" w:cs="Arial"/>
        </w:rPr>
        <w:t>CURSO: PROYECTO INFORMATICO I</w:t>
      </w:r>
    </w:p>
    <w:p w:rsidR="00373921" w:rsidRPr="00333984" w:rsidRDefault="00373921" w:rsidP="00334C68">
      <w:pPr>
        <w:jc w:val="center"/>
        <w:rPr>
          <w:rFonts w:ascii="Arial Narrow" w:hAnsi="Arial Narrow" w:cs="Arial"/>
        </w:rPr>
      </w:pPr>
      <w:r w:rsidRPr="00333984">
        <w:rPr>
          <w:rFonts w:ascii="Arial Narrow" w:hAnsi="Arial Narrow" w:cs="Arial"/>
        </w:rPr>
        <w:t>SECCION: EA5B</w:t>
      </w:r>
    </w:p>
    <w:p w:rsidR="00373921" w:rsidRPr="00333984" w:rsidRDefault="00373921" w:rsidP="00334C68">
      <w:pPr>
        <w:jc w:val="center"/>
        <w:rPr>
          <w:rFonts w:ascii="Arial Narrow" w:hAnsi="Arial Narrow" w:cs="Arial"/>
        </w:rPr>
      </w:pPr>
    </w:p>
    <w:p w:rsidR="00373921" w:rsidRPr="00333984" w:rsidRDefault="00373921" w:rsidP="00334C68">
      <w:pPr>
        <w:jc w:val="center"/>
        <w:rPr>
          <w:rFonts w:ascii="Arial Narrow" w:hAnsi="Arial Narrow" w:cs="Arial"/>
        </w:rPr>
      </w:pPr>
      <w:r>
        <w:rPr>
          <w:noProof/>
          <w:lang w:val="es-ES" w:eastAsia="es-ES"/>
        </w:rPr>
        <w:pict>
          <v:rect id="_x0000_s1028" style="position:absolute;left:0;text-align:left;margin-left:3.45pt;margin-top:17.6pt;width:430.5pt;height:83.5pt;z-index:251658752" filled="f" strokecolor="blue"/>
        </w:pict>
      </w:r>
    </w:p>
    <w:p w:rsidR="00373921" w:rsidRPr="00333984" w:rsidRDefault="00373921" w:rsidP="00334C68">
      <w:pPr>
        <w:spacing w:line="360" w:lineRule="auto"/>
        <w:ind w:left="-360"/>
        <w:jc w:val="center"/>
        <w:rPr>
          <w:rFonts w:ascii="Arial Narrow" w:hAnsi="Arial Narrow" w:cs="Arial"/>
        </w:rPr>
      </w:pPr>
      <w:r w:rsidRPr="00333984">
        <w:rPr>
          <w:rFonts w:ascii="Arial Narrow" w:hAnsi="Arial Narrow" w:cs="Arial"/>
        </w:rPr>
        <w:t>DOCUMENTO DE OPONENCIA AL:</w:t>
      </w:r>
      <w:r w:rsidRPr="00333984">
        <w:rPr>
          <w:rFonts w:ascii="Arial Narrow" w:hAnsi="Arial Narrow" w:cs="Arial"/>
        </w:rPr>
        <w:br/>
        <w:t xml:space="preserve"> </w:t>
      </w:r>
    </w:p>
    <w:p w:rsidR="00373921" w:rsidRPr="00333984" w:rsidRDefault="00373921" w:rsidP="00334C68">
      <w:pPr>
        <w:jc w:val="center"/>
        <w:rPr>
          <w:rFonts w:ascii="Arial Narrow" w:hAnsi="Arial Narrow" w:cs="Arial"/>
        </w:rPr>
      </w:pPr>
    </w:p>
    <w:p w:rsidR="00373921" w:rsidRPr="00333984" w:rsidRDefault="00373921" w:rsidP="00334C68">
      <w:pPr>
        <w:jc w:val="center"/>
        <w:rPr>
          <w:rFonts w:ascii="Arial Narrow" w:hAnsi="Arial Narrow" w:cs="Arial"/>
        </w:rPr>
      </w:pPr>
    </w:p>
    <w:p w:rsidR="00373921" w:rsidRPr="00333984" w:rsidRDefault="00373921" w:rsidP="00334C68">
      <w:pPr>
        <w:jc w:val="center"/>
        <w:rPr>
          <w:rFonts w:ascii="Arial Narrow" w:hAnsi="Arial Narrow" w:cs="Arial"/>
        </w:rPr>
      </w:pPr>
      <w:r w:rsidRPr="00333984">
        <w:rPr>
          <w:rFonts w:ascii="Arial Narrow" w:hAnsi="Arial Narrow" w:cs="Arial"/>
        </w:rPr>
        <w:t>OPOSITORES:</w:t>
      </w:r>
    </w:p>
    <w:p w:rsidR="00373921" w:rsidRPr="00333984" w:rsidRDefault="00373921" w:rsidP="00334C68">
      <w:pPr>
        <w:spacing w:after="0" w:line="360" w:lineRule="auto"/>
        <w:jc w:val="center"/>
        <w:rPr>
          <w:rFonts w:ascii="Arial Narrow" w:hAnsi="Arial Narrow" w:cs="Arial"/>
        </w:rPr>
      </w:pPr>
      <w:r w:rsidRPr="00333984">
        <w:rPr>
          <w:rFonts w:ascii="Arial Narrow" w:hAnsi="Arial Narrow" w:cs="Arial"/>
        </w:rPr>
        <w:t>GABRIELA ROJAS MUNIVE</w:t>
      </w:r>
    </w:p>
    <w:p w:rsidR="00373921" w:rsidRPr="00333984" w:rsidRDefault="00373921" w:rsidP="00334C68">
      <w:pPr>
        <w:spacing w:after="0" w:line="360" w:lineRule="auto"/>
        <w:jc w:val="center"/>
        <w:rPr>
          <w:rFonts w:ascii="Arial Narrow" w:hAnsi="Arial Narrow" w:cs="Arial"/>
        </w:rPr>
      </w:pPr>
      <w:r w:rsidRPr="00333984">
        <w:rPr>
          <w:rFonts w:ascii="Arial Narrow" w:hAnsi="Arial Narrow" w:cs="Arial"/>
        </w:rPr>
        <w:t>AUGUSTO SUAREZ GUTIERREZ</w:t>
      </w:r>
    </w:p>
    <w:p w:rsidR="00373921" w:rsidRPr="00333984" w:rsidRDefault="00373921" w:rsidP="00334C68">
      <w:pPr>
        <w:rPr>
          <w:rFonts w:ascii="Arial Narrow" w:hAnsi="Arial Narrow" w:cs="Arial"/>
        </w:rPr>
      </w:pPr>
    </w:p>
    <w:p w:rsidR="00373921" w:rsidRPr="00333984" w:rsidRDefault="00373921" w:rsidP="00334C68">
      <w:pPr>
        <w:rPr>
          <w:rFonts w:ascii="Arial Narrow" w:hAnsi="Arial Narrow" w:cs="Arial"/>
        </w:rPr>
      </w:pPr>
    </w:p>
    <w:p w:rsidR="00373921" w:rsidRPr="00333984" w:rsidRDefault="00373921" w:rsidP="00334C68">
      <w:pPr>
        <w:rPr>
          <w:rFonts w:ascii="Arial Narrow" w:hAnsi="Arial Narrow" w:cs="Arial"/>
        </w:rPr>
      </w:pPr>
    </w:p>
    <w:p w:rsidR="00373921" w:rsidRPr="00333984" w:rsidRDefault="00373921" w:rsidP="00334C68">
      <w:pPr>
        <w:rPr>
          <w:rFonts w:ascii="Arial Narrow" w:hAnsi="Arial Narrow" w:cs="Arial"/>
        </w:rPr>
      </w:pPr>
    </w:p>
    <w:p w:rsidR="00373921" w:rsidRPr="00333984" w:rsidRDefault="00373921" w:rsidP="00334C68">
      <w:pPr>
        <w:jc w:val="center"/>
        <w:rPr>
          <w:rFonts w:ascii="Arial Narrow" w:hAnsi="Arial Narrow" w:cs="Arial"/>
        </w:rPr>
      </w:pPr>
      <w:r w:rsidRPr="00333984">
        <w:rPr>
          <w:rFonts w:ascii="Arial Narrow" w:hAnsi="Arial Narrow" w:cs="Arial"/>
        </w:rPr>
        <w:t xml:space="preserve">Lima, </w:t>
      </w:r>
      <w:r>
        <w:rPr>
          <w:rFonts w:ascii="Arial Narrow" w:hAnsi="Arial Narrow" w:cs="Arial"/>
        </w:rPr>
        <w:t>Mayo</w:t>
      </w:r>
      <w:r w:rsidRPr="00333984">
        <w:rPr>
          <w:rFonts w:ascii="Arial Narrow" w:hAnsi="Arial Narrow" w:cs="Arial"/>
        </w:rPr>
        <w:t xml:space="preserve"> del 2013</w:t>
      </w:r>
    </w:p>
    <w:p w:rsidR="00373921" w:rsidRPr="00333984" w:rsidRDefault="00373921" w:rsidP="00183974">
      <w:pPr>
        <w:jc w:val="center"/>
        <w:rPr>
          <w:rFonts w:ascii="Arial Narrow" w:hAnsi="Arial Narrow"/>
          <w:b/>
          <w:u w:val="single"/>
        </w:rPr>
      </w:pPr>
    </w:p>
    <w:p w:rsidR="00373921" w:rsidRPr="00333984" w:rsidRDefault="00373921" w:rsidP="00183974">
      <w:pPr>
        <w:jc w:val="center"/>
        <w:rPr>
          <w:rFonts w:ascii="Arial Narrow" w:hAnsi="Arial Narrow"/>
          <w:b/>
          <w:u w:val="single"/>
        </w:rPr>
      </w:pPr>
    </w:p>
    <w:p w:rsidR="00373921" w:rsidRDefault="00373921" w:rsidP="00183974">
      <w:pPr>
        <w:jc w:val="center"/>
        <w:rPr>
          <w:rFonts w:ascii="Arial Narrow" w:hAnsi="Arial Narrow"/>
          <w:b/>
          <w:u w:val="single"/>
        </w:rPr>
      </w:pPr>
    </w:p>
    <w:p w:rsidR="00373921" w:rsidRDefault="00373921" w:rsidP="00183974">
      <w:pPr>
        <w:jc w:val="center"/>
        <w:rPr>
          <w:rFonts w:ascii="Arial Narrow" w:hAnsi="Arial Narrow"/>
          <w:b/>
          <w:u w:val="single"/>
        </w:rPr>
      </w:pPr>
    </w:p>
    <w:p w:rsidR="00373921" w:rsidRPr="00333984" w:rsidRDefault="00373921" w:rsidP="00183974">
      <w:pPr>
        <w:jc w:val="center"/>
        <w:rPr>
          <w:rFonts w:ascii="Arial Narrow" w:hAnsi="Arial Narrow"/>
          <w:b/>
          <w:u w:val="single"/>
        </w:rPr>
      </w:pPr>
    </w:p>
    <w:p w:rsidR="00373921" w:rsidRPr="00333984" w:rsidRDefault="00373921" w:rsidP="00183974">
      <w:pPr>
        <w:jc w:val="center"/>
        <w:rPr>
          <w:rFonts w:ascii="Arial Narrow" w:hAnsi="Arial Narrow"/>
          <w:b/>
        </w:rPr>
      </w:pPr>
      <w:r w:rsidRPr="00333984">
        <w:rPr>
          <w:rFonts w:ascii="Arial Narrow" w:hAnsi="Arial Narrow"/>
          <w:b/>
        </w:rPr>
        <w:t>INDICE</w:t>
      </w:r>
    </w:p>
    <w:p w:rsidR="00373921" w:rsidRPr="00333984" w:rsidRDefault="00373921" w:rsidP="00183974">
      <w:pPr>
        <w:jc w:val="center"/>
        <w:rPr>
          <w:rFonts w:ascii="Arial Narrow" w:hAnsi="Arial Narrow"/>
          <w:b/>
          <w:u w:val="single"/>
        </w:rPr>
      </w:pPr>
    </w:p>
    <w:p w:rsidR="00373921" w:rsidRDefault="00373921">
      <w:pPr>
        <w:pStyle w:val="TOC1"/>
        <w:rPr>
          <w:rFonts w:ascii="Calibri" w:hAnsi="Calibri"/>
          <w:noProof/>
          <w:sz w:val="22"/>
          <w:szCs w:val="22"/>
          <w:lang w:val="es-PE" w:eastAsia="es-PE"/>
        </w:rPr>
      </w:pPr>
      <w:r w:rsidRPr="00333984">
        <w:rPr>
          <w:rFonts w:ascii="Arial Narrow" w:hAnsi="Arial Narrow"/>
          <w:b/>
          <w:sz w:val="22"/>
          <w:szCs w:val="22"/>
        </w:rPr>
        <w:fldChar w:fldCharType="begin"/>
      </w:r>
      <w:r w:rsidRPr="00333984">
        <w:rPr>
          <w:rFonts w:ascii="Arial Narrow" w:hAnsi="Arial Narrow"/>
          <w:b/>
          <w:sz w:val="22"/>
          <w:szCs w:val="22"/>
        </w:rPr>
        <w:instrText xml:space="preserve"> TOC \o "1-2" </w:instrText>
      </w:r>
      <w:r w:rsidRPr="00333984">
        <w:rPr>
          <w:rFonts w:ascii="Arial Narrow" w:hAnsi="Arial Narrow"/>
          <w:b/>
          <w:sz w:val="22"/>
          <w:szCs w:val="22"/>
        </w:rPr>
        <w:fldChar w:fldCharType="separate"/>
      </w:r>
      <w:r w:rsidRPr="00F05A29">
        <w:rPr>
          <w:rFonts w:ascii="Arial Narrow" w:hAnsi="Arial Narrow"/>
          <w:noProof/>
        </w:rPr>
        <w:t>1.</w:t>
      </w:r>
      <w:r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F05A29">
        <w:rPr>
          <w:rFonts w:ascii="Arial Narrow" w:hAnsi="Arial Narrow"/>
          <w:noProof/>
        </w:rPr>
        <w:t>OBSERVACIONES GENERALES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_Toc353529826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73921" w:rsidRDefault="00373921">
      <w:pPr>
        <w:pStyle w:val="TOC1"/>
        <w:rPr>
          <w:rFonts w:ascii="Calibri" w:hAnsi="Calibri"/>
          <w:noProof/>
          <w:sz w:val="22"/>
          <w:szCs w:val="22"/>
          <w:lang w:val="es-PE" w:eastAsia="es-PE"/>
        </w:rPr>
      </w:pPr>
      <w:r w:rsidRPr="00F05A29">
        <w:rPr>
          <w:rFonts w:ascii="Arial Narrow" w:hAnsi="Arial Narrow"/>
          <w:noProof/>
        </w:rPr>
        <w:t>2.</w:t>
      </w:r>
      <w:r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F05A29">
        <w:rPr>
          <w:rFonts w:ascii="Arial Narrow" w:hAnsi="Arial Narrow"/>
          <w:noProof/>
        </w:rPr>
        <w:t>PREGUNTAS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_Toc353529827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73921" w:rsidRDefault="00373921">
      <w:pPr>
        <w:pStyle w:val="TOC2"/>
        <w:rPr>
          <w:rFonts w:ascii="Calibri" w:hAnsi="Calibri"/>
          <w:noProof/>
          <w:sz w:val="22"/>
          <w:szCs w:val="22"/>
          <w:lang w:val="es-PE" w:eastAsia="es-PE"/>
        </w:rPr>
      </w:pPr>
      <w:r w:rsidRPr="00F05A29">
        <w:rPr>
          <w:rFonts w:ascii="Arial Narrow" w:hAnsi="Arial Narrow"/>
          <w:noProof/>
        </w:rPr>
        <w:t>2.1</w:t>
      </w:r>
      <w:r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F05A29">
        <w:rPr>
          <w:rFonts w:ascii="Arial Narrow" w:hAnsi="Arial Narrow"/>
          <w:noProof/>
        </w:rPr>
        <w:t>¿Cuáles son las conceptualizaciones generales del Marco teórico?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_Toc353529828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73921" w:rsidRDefault="00373921">
      <w:pPr>
        <w:pStyle w:val="TOC2"/>
        <w:rPr>
          <w:rFonts w:ascii="Calibri" w:hAnsi="Calibri"/>
          <w:noProof/>
          <w:sz w:val="22"/>
          <w:szCs w:val="22"/>
          <w:lang w:val="es-PE" w:eastAsia="es-PE"/>
        </w:rPr>
      </w:pPr>
      <w:r w:rsidRPr="00F05A29">
        <w:rPr>
          <w:rFonts w:ascii="Arial Narrow" w:hAnsi="Arial Narrow"/>
          <w:noProof/>
        </w:rPr>
        <w:t>2.2</w:t>
      </w:r>
      <w:r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F05A29">
        <w:rPr>
          <w:rFonts w:ascii="Arial Narrow" w:hAnsi="Arial Narrow"/>
          <w:noProof/>
        </w:rPr>
        <w:t>¿La propuesta que se plantea solo es viable para el departamento de Puno como especifica su objetivo general?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_Toc353529829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73921" w:rsidRPr="00333984" w:rsidRDefault="00373921" w:rsidP="009F65B5">
      <w:pPr>
        <w:jc w:val="center"/>
        <w:rPr>
          <w:rFonts w:ascii="Arial Narrow" w:hAnsi="Arial Narrow"/>
          <w:b/>
          <w:u w:val="single"/>
        </w:rPr>
      </w:pPr>
      <w:r w:rsidRPr="00333984">
        <w:rPr>
          <w:rFonts w:ascii="Arial Narrow" w:hAnsi="Arial Narrow"/>
          <w:b/>
        </w:rPr>
        <w:fldChar w:fldCharType="end"/>
      </w:r>
    </w:p>
    <w:p w:rsidR="00373921" w:rsidRPr="00333984" w:rsidRDefault="00373921" w:rsidP="00183974">
      <w:pPr>
        <w:jc w:val="center"/>
        <w:rPr>
          <w:rFonts w:ascii="Arial Narrow" w:hAnsi="Arial Narrow"/>
          <w:b/>
          <w:u w:val="single"/>
        </w:rPr>
      </w:pPr>
    </w:p>
    <w:p w:rsidR="00373921" w:rsidRPr="00333984" w:rsidRDefault="00373921" w:rsidP="00183974">
      <w:pPr>
        <w:jc w:val="center"/>
        <w:rPr>
          <w:rFonts w:ascii="Arial Narrow" w:hAnsi="Arial Narrow"/>
          <w:b/>
          <w:u w:val="single"/>
        </w:rPr>
      </w:pPr>
    </w:p>
    <w:p w:rsidR="00373921" w:rsidRPr="00333984" w:rsidRDefault="00373921" w:rsidP="00183974">
      <w:pPr>
        <w:jc w:val="center"/>
        <w:rPr>
          <w:rFonts w:ascii="Arial Narrow" w:hAnsi="Arial Narrow"/>
          <w:b/>
          <w:u w:val="single"/>
        </w:rPr>
      </w:pPr>
    </w:p>
    <w:p w:rsidR="00373921" w:rsidRPr="00333984" w:rsidRDefault="00373921" w:rsidP="00183974">
      <w:pPr>
        <w:jc w:val="center"/>
        <w:rPr>
          <w:rFonts w:ascii="Arial Narrow" w:hAnsi="Arial Narrow"/>
          <w:b/>
          <w:u w:val="single"/>
        </w:rPr>
      </w:pPr>
    </w:p>
    <w:p w:rsidR="00373921" w:rsidRPr="00333984" w:rsidRDefault="00373921" w:rsidP="00183974">
      <w:pPr>
        <w:jc w:val="center"/>
        <w:rPr>
          <w:rFonts w:ascii="Arial Narrow" w:hAnsi="Arial Narrow"/>
          <w:b/>
          <w:u w:val="single"/>
        </w:rPr>
      </w:pPr>
    </w:p>
    <w:p w:rsidR="00373921" w:rsidRPr="00333984" w:rsidRDefault="00373921" w:rsidP="00183974">
      <w:pPr>
        <w:jc w:val="center"/>
        <w:rPr>
          <w:rFonts w:ascii="Arial Narrow" w:hAnsi="Arial Narrow"/>
          <w:b/>
          <w:u w:val="single"/>
        </w:rPr>
      </w:pPr>
    </w:p>
    <w:p w:rsidR="00373921" w:rsidRPr="00333984" w:rsidRDefault="00373921" w:rsidP="00183974">
      <w:pPr>
        <w:jc w:val="center"/>
        <w:rPr>
          <w:rFonts w:ascii="Arial Narrow" w:hAnsi="Arial Narrow"/>
          <w:b/>
          <w:u w:val="single"/>
        </w:rPr>
      </w:pPr>
    </w:p>
    <w:p w:rsidR="00373921" w:rsidRPr="00333984" w:rsidRDefault="00373921" w:rsidP="00183974">
      <w:pPr>
        <w:jc w:val="center"/>
        <w:rPr>
          <w:rFonts w:ascii="Arial Narrow" w:hAnsi="Arial Narrow"/>
          <w:b/>
          <w:u w:val="single"/>
        </w:rPr>
      </w:pPr>
    </w:p>
    <w:p w:rsidR="00373921" w:rsidRPr="00333984" w:rsidRDefault="00373921" w:rsidP="00183974">
      <w:pPr>
        <w:jc w:val="center"/>
        <w:rPr>
          <w:rFonts w:ascii="Arial Narrow" w:hAnsi="Arial Narrow"/>
          <w:b/>
          <w:u w:val="single"/>
        </w:rPr>
      </w:pPr>
    </w:p>
    <w:p w:rsidR="00373921" w:rsidRPr="00333984" w:rsidRDefault="00373921" w:rsidP="00183974">
      <w:pPr>
        <w:jc w:val="center"/>
        <w:rPr>
          <w:rFonts w:ascii="Arial Narrow" w:hAnsi="Arial Narrow"/>
          <w:b/>
          <w:u w:val="single"/>
        </w:rPr>
      </w:pPr>
    </w:p>
    <w:p w:rsidR="00373921" w:rsidRPr="00333984" w:rsidRDefault="00373921" w:rsidP="00183974">
      <w:pPr>
        <w:jc w:val="center"/>
        <w:rPr>
          <w:rFonts w:ascii="Arial Narrow" w:hAnsi="Arial Narrow"/>
          <w:b/>
          <w:u w:val="single"/>
        </w:rPr>
      </w:pPr>
    </w:p>
    <w:p w:rsidR="00373921" w:rsidRPr="00333984" w:rsidRDefault="00373921" w:rsidP="00183974">
      <w:pPr>
        <w:jc w:val="center"/>
        <w:rPr>
          <w:rFonts w:ascii="Arial Narrow" w:hAnsi="Arial Narrow"/>
          <w:b/>
          <w:u w:val="single"/>
        </w:rPr>
      </w:pPr>
    </w:p>
    <w:p w:rsidR="00373921" w:rsidRPr="00333984" w:rsidRDefault="00373921" w:rsidP="00183974">
      <w:pPr>
        <w:jc w:val="center"/>
        <w:rPr>
          <w:rFonts w:ascii="Arial Narrow" w:hAnsi="Arial Narrow"/>
          <w:b/>
          <w:u w:val="single"/>
        </w:rPr>
      </w:pPr>
    </w:p>
    <w:p w:rsidR="00373921" w:rsidRPr="00333984" w:rsidRDefault="00373921" w:rsidP="00183974">
      <w:pPr>
        <w:jc w:val="center"/>
        <w:rPr>
          <w:rFonts w:ascii="Arial Narrow" w:hAnsi="Arial Narrow"/>
          <w:b/>
          <w:u w:val="single"/>
        </w:rPr>
      </w:pPr>
    </w:p>
    <w:p w:rsidR="00373921" w:rsidRPr="00333984" w:rsidRDefault="00373921" w:rsidP="00183974">
      <w:pPr>
        <w:jc w:val="center"/>
        <w:rPr>
          <w:rFonts w:ascii="Arial Narrow" w:hAnsi="Arial Narrow"/>
          <w:b/>
          <w:u w:val="single"/>
        </w:rPr>
      </w:pPr>
    </w:p>
    <w:p w:rsidR="00373921" w:rsidRPr="00333984" w:rsidRDefault="00373921" w:rsidP="00183974">
      <w:pPr>
        <w:jc w:val="center"/>
        <w:rPr>
          <w:rFonts w:ascii="Arial Narrow" w:hAnsi="Arial Narrow"/>
          <w:b/>
          <w:u w:val="single"/>
        </w:rPr>
      </w:pPr>
    </w:p>
    <w:p w:rsidR="00373921" w:rsidRPr="00333984" w:rsidRDefault="00373921" w:rsidP="00183974">
      <w:pPr>
        <w:jc w:val="center"/>
        <w:rPr>
          <w:rFonts w:ascii="Arial Narrow" w:hAnsi="Arial Narrow"/>
          <w:b/>
          <w:u w:val="single"/>
        </w:rPr>
      </w:pPr>
    </w:p>
    <w:p w:rsidR="00373921" w:rsidRPr="00333984" w:rsidRDefault="00373921" w:rsidP="00183974">
      <w:pPr>
        <w:jc w:val="center"/>
        <w:rPr>
          <w:rFonts w:ascii="Arial Narrow" w:hAnsi="Arial Narrow"/>
          <w:b/>
          <w:u w:val="single"/>
        </w:rPr>
      </w:pPr>
    </w:p>
    <w:p w:rsidR="00373921" w:rsidRPr="00333984" w:rsidRDefault="00373921" w:rsidP="00183974">
      <w:pPr>
        <w:jc w:val="center"/>
        <w:rPr>
          <w:rFonts w:ascii="Arial Narrow" w:hAnsi="Arial Narrow"/>
          <w:b/>
          <w:u w:val="single"/>
        </w:rPr>
      </w:pPr>
    </w:p>
    <w:p w:rsidR="00373921" w:rsidRPr="00333984" w:rsidRDefault="00373921" w:rsidP="00183974">
      <w:pPr>
        <w:jc w:val="center"/>
        <w:rPr>
          <w:rFonts w:ascii="Arial Narrow" w:hAnsi="Arial Narrow"/>
          <w:b/>
          <w:u w:val="single"/>
        </w:rPr>
      </w:pPr>
    </w:p>
    <w:p w:rsidR="00373921" w:rsidRPr="00333984" w:rsidRDefault="00373921" w:rsidP="00334C68">
      <w:pPr>
        <w:pStyle w:val="Heading1"/>
        <w:numPr>
          <w:ilvl w:val="0"/>
          <w:numId w:val="18"/>
        </w:numPr>
        <w:rPr>
          <w:rFonts w:ascii="Arial Narrow" w:hAnsi="Arial Narrow"/>
          <w:sz w:val="22"/>
          <w:szCs w:val="22"/>
        </w:rPr>
      </w:pPr>
      <w:bookmarkStart w:id="0" w:name="_Toc353529826"/>
      <w:r w:rsidRPr="00333984">
        <w:rPr>
          <w:rFonts w:ascii="Arial Narrow" w:hAnsi="Arial Narrow"/>
          <w:sz w:val="22"/>
          <w:szCs w:val="22"/>
        </w:rPr>
        <w:t>OBSERVACIONES GENERALES</w:t>
      </w:r>
      <w:bookmarkEnd w:id="0"/>
    </w:p>
    <w:p w:rsidR="00373921" w:rsidRPr="00333984" w:rsidRDefault="00373921" w:rsidP="00334C68">
      <w:pPr>
        <w:rPr>
          <w:rFonts w:ascii="Arial Narrow" w:hAnsi="Arial Narrow"/>
        </w:rPr>
      </w:pPr>
    </w:p>
    <w:tbl>
      <w:tblPr>
        <w:tblW w:w="900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260"/>
        <w:gridCol w:w="3960"/>
        <w:gridCol w:w="3780"/>
      </w:tblGrid>
      <w:tr w:rsidR="00373921" w:rsidRPr="00333984" w:rsidTr="009E442C">
        <w:trPr>
          <w:trHeight w:val="480"/>
        </w:trPr>
        <w:tc>
          <w:tcPr>
            <w:tcW w:w="1260" w:type="dxa"/>
            <w:vAlign w:val="center"/>
          </w:tcPr>
          <w:p w:rsidR="00373921" w:rsidRPr="00333984" w:rsidRDefault="00373921" w:rsidP="00BF2836">
            <w:pPr>
              <w:ind w:left="360" w:hanging="250"/>
              <w:jc w:val="center"/>
              <w:rPr>
                <w:rFonts w:ascii="Arial Narrow" w:hAnsi="Arial Narrow"/>
                <w:b/>
              </w:rPr>
            </w:pPr>
            <w:r w:rsidRPr="00333984">
              <w:rPr>
                <w:rFonts w:ascii="Arial Narrow" w:hAnsi="Arial Narrow"/>
                <w:b/>
              </w:rPr>
              <w:t>Pto doc. obs</w:t>
            </w:r>
          </w:p>
        </w:tc>
        <w:tc>
          <w:tcPr>
            <w:tcW w:w="3960" w:type="dxa"/>
            <w:vAlign w:val="center"/>
          </w:tcPr>
          <w:p w:rsidR="00373921" w:rsidRPr="00333984" w:rsidRDefault="00373921" w:rsidP="00BF2836">
            <w:pPr>
              <w:ind w:left="360"/>
              <w:jc w:val="center"/>
              <w:rPr>
                <w:rFonts w:ascii="Arial Narrow" w:hAnsi="Arial Narrow"/>
                <w:b/>
              </w:rPr>
            </w:pPr>
            <w:r w:rsidRPr="00333984">
              <w:rPr>
                <w:rFonts w:ascii="Arial Narrow" w:hAnsi="Arial Narrow"/>
                <w:b/>
              </w:rPr>
              <w:t>Parte del Pto doc. Obs</w:t>
            </w:r>
          </w:p>
        </w:tc>
        <w:tc>
          <w:tcPr>
            <w:tcW w:w="3780" w:type="dxa"/>
            <w:vAlign w:val="center"/>
          </w:tcPr>
          <w:p w:rsidR="00373921" w:rsidRPr="00333984" w:rsidRDefault="00373921" w:rsidP="00BF2836">
            <w:pPr>
              <w:ind w:left="360"/>
              <w:jc w:val="center"/>
              <w:rPr>
                <w:rFonts w:ascii="Arial Narrow" w:hAnsi="Arial Narrow"/>
                <w:b/>
              </w:rPr>
            </w:pPr>
            <w:r w:rsidRPr="00333984">
              <w:rPr>
                <w:rFonts w:ascii="Arial Narrow" w:hAnsi="Arial Narrow"/>
                <w:b/>
              </w:rPr>
              <w:t>Descripción de observación</w:t>
            </w:r>
          </w:p>
        </w:tc>
      </w:tr>
      <w:tr w:rsidR="00373921" w:rsidRPr="00333984" w:rsidTr="00B50E78">
        <w:trPr>
          <w:trHeight w:val="480"/>
        </w:trPr>
        <w:tc>
          <w:tcPr>
            <w:tcW w:w="9000" w:type="dxa"/>
            <w:gridSpan w:val="3"/>
            <w:vAlign w:val="center"/>
          </w:tcPr>
          <w:p w:rsidR="00373921" w:rsidRPr="00333984" w:rsidRDefault="00373921" w:rsidP="00B50E78">
            <w:pPr>
              <w:rPr>
                <w:rFonts w:ascii="Arial Narrow" w:hAnsi="Arial Narrow"/>
                <w:b/>
              </w:rPr>
            </w:pPr>
            <w:r w:rsidRPr="00333984">
              <w:rPr>
                <w:rFonts w:ascii="Arial Narrow" w:hAnsi="Arial Narrow"/>
              </w:rPr>
              <w:br/>
            </w:r>
            <w:r w:rsidRPr="00333984">
              <w:rPr>
                <w:rFonts w:ascii="Arial Narrow" w:hAnsi="Arial Narrow"/>
                <w:b/>
              </w:rPr>
              <w:t>CAPITULO I</w:t>
            </w:r>
          </w:p>
        </w:tc>
      </w:tr>
      <w:tr w:rsidR="00373921" w:rsidRPr="00333984" w:rsidTr="00333984">
        <w:trPr>
          <w:trHeight w:val="1473"/>
        </w:trPr>
        <w:tc>
          <w:tcPr>
            <w:tcW w:w="1260" w:type="dxa"/>
            <w:vAlign w:val="center"/>
          </w:tcPr>
          <w:p w:rsidR="00373921" w:rsidRPr="00333984" w:rsidRDefault="00373921" w:rsidP="00800030">
            <w:pPr>
              <w:jc w:val="center"/>
              <w:rPr>
                <w:rFonts w:ascii="Arial Narrow" w:hAnsi="Arial Narrow"/>
              </w:rPr>
            </w:pPr>
          </w:p>
          <w:p w:rsidR="00373921" w:rsidRPr="00333984" w:rsidRDefault="00373921" w:rsidP="00800030">
            <w:pPr>
              <w:jc w:val="center"/>
              <w:rPr>
                <w:rFonts w:ascii="Arial Narrow" w:hAnsi="Arial Narrow"/>
              </w:rPr>
            </w:pPr>
          </w:p>
          <w:p w:rsidR="00373921" w:rsidRPr="00333984" w:rsidRDefault="00373921" w:rsidP="0080003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60" w:type="dxa"/>
            <w:vAlign w:val="center"/>
          </w:tcPr>
          <w:p w:rsidR="00373921" w:rsidRPr="00333984" w:rsidRDefault="00373921" w:rsidP="00333984">
            <w:pPr>
              <w:spacing w:after="0" w:line="240" w:lineRule="auto"/>
              <w:rPr>
                <w:rFonts w:ascii="Arial Narrow" w:hAnsi="Arial Narrow"/>
              </w:rPr>
            </w:pPr>
          </w:p>
          <w:p w:rsidR="00373921" w:rsidRPr="00333984" w:rsidRDefault="00373921" w:rsidP="00333984">
            <w:pPr>
              <w:numPr>
                <w:ilvl w:val="0"/>
                <w:numId w:val="19"/>
              </w:numPr>
              <w:spacing w:after="0" w:line="240" w:lineRule="auto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Resumen</w:t>
            </w:r>
          </w:p>
          <w:p w:rsidR="00373921" w:rsidRPr="00333984" w:rsidRDefault="00373921" w:rsidP="00333984">
            <w:pPr>
              <w:numPr>
                <w:ilvl w:val="0"/>
                <w:numId w:val="19"/>
              </w:numPr>
              <w:spacing w:after="0" w:line="240" w:lineRule="auto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Introducción</w:t>
            </w:r>
          </w:p>
          <w:p w:rsidR="00373921" w:rsidRPr="00333984" w:rsidRDefault="00373921" w:rsidP="00333984">
            <w:pPr>
              <w:numPr>
                <w:ilvl w:val="0"/>
                <w:numId w:val="19"/>
              </w:numPr>
              <w:spacing w:after="0" w:line="240" w:lineRule="auto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Acta de aceptación de entregable (Cap. IV)</w:t>
            </w:r>
          </w:p>
          <w:p w:rsidR="00373921" w:rsidRPr="00333984" w:rsidRDefault="00373921" w:rsidP="00333984">
            <w:pPr>
              <w:rPr>
                <w:rFonts w:ascii="Arial Narrow" w:hAnsi="Arial Narrow"/>
              </w:rPr>
            </w:pPr>
          </w:p>
        </w:tc>
        <w:tc>
          <w:tcPr>
            <w:tcW w:w="3780" w:type="dxa"/>
            <w:vAlign w:val="center"/>
          </w:tcPr>
          <w:p w:rsidR="00373921" w:rsidRPr="00333984" w:rsidRDefault="00373921" w:rsidP="00333984">
            <w:pPr>
              <w:spacing w:after="0" w:line="240" w:lineRule="auto"/>
              <w:rPr>
                <w:rFonts w:ascii="Arial Narrow" w:hAnsi="Arial Narrow"/>
              </w:rPr>
            </w:pPr>
          </w:p>
          <w:p w:rsidR="00373921" w:rsidRPr="00333984" w:rsidRDefault="00373921" w:rsidP="00333984">
            <w:pPr>
              <w:spacing w:after="0" w:line="240" w:lineRule="auto"/>
              <w:rPr>
                <w:rFonts w:ascii="Arial Narrow" w:hAnsi="Arial Narrow"/>
              </w:rPr>
            </w:pPr>
          </w:p>
          <w:p w:rsidR="00373921" w:rsidRPr="00333984" w:rsidRDefault="00373921" w:rsidP="00333984">
            <w:pPr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No se desarrollaron los puntos mencionados: a, b y c</w:t>
            </w:r>
          </w:p>
        </w:tc>
      </w:tr>
      <w:tr w:rsidR="00373921" w:rsidRPr="00333984" w:rsidTr="00333984">
        <w:trPr>
          <w:trHeight w:val="1480"/>
        </w:trPr>
        <w:tc>
          <w:tcPr>
            <w:tcW w:w="1260" w:type="dxa"/>
            <w:vAlign w:val="center"/>
          </w:tcPr>
          <w:p w:rsidR="00373921" w:rsidRPr="00333984" w:rsidRDefault="00373921" w:rsidP="00800030">
            <w:pPr>
              <w:jc w:val="center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2.1</w:t>
            </w:r>
          </w:p>
        </w:tc>
        <w:tc>
          <w:tcPr>
            <w:tcW w:w="3960" w:type="dxa"/>
            <w:vAlign w:val="center"/>
          </w:tcPr>
          <w:p w:rsidR="00373921" w:rsidRPr="00333984" w:rsidRDefault="00373921" w:rsidP="00333984">
            <w:pPr>
              <w:spacing w:after="0" w:line="240" w:lineRule="auto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Fundamentos teóricos sobre el negocio</w:t>
            </w:r>
          </w:p>
        </w:tc>
        <w:tc>
          <w:tcPr>
            <w:tcW w:w="3780" w:type="dxa"/>
            <w:vAlign w:val="center"/>
          </w:tcPr>
          <w:p w:rsidR="00373921" w:rsidRPr="00333984" w:rsidRDefault="00373921" w:rsidP="00333984">
            <w:pPr>
              <w:spacing w:after="0" w:line="240" w:lineRule="auto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 xml:space="preserve">Faltan desarrollar las siguientes  conceptualizaciones generales:: </w:t>
            </w:r>
          </w:p>
          <w:p w:rsidR="00373921" w:rsidRPr="00333984" w:rsidRDefault="00373921" w:rsidP="00333984">
            <w:pPr>
              <w:spacing w:after="0" w:line="240" w:lineRule="auto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Supervisión de actividades artesanales</w:t>
            </w:r>
          </w:p>
          <w:p w:rsidR="00373921" w:rsidRPr="00333984" w:rsidRDefault="00373921" w:rsidP="00333984">
            <w:pPr>
              <w:spacing w:after="0" w:line="240" w:lineRule="auto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Producción de talleres artesanales</w:t>
            </w:r>
          </w:p>
          <w:p w:rsidR="00373921" w:rsidRPr="00333984" w:rsidRDefault="00373921" w:rsidP="00333984">
            <w:pPr>
              <w:spacing w:after="0" w:line="240" w:lineRule="auto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 xml:space="preserve">Aplicación móvil en producción artesanal </w:t>
            </w:r>
          </w:p>
        </w:tc>
      </w:tr>
      <w:tr w:rsidR="00373921" w:rsidRPr="00333984" w:rsidTr="00333984">
        <w:trPr>
          <w:trHeight w:val="1193"/>
        </w:trPr>
        <w:tc>
          <w:tcPr>
            <w:tcW w:w="1260" w:type="dxa"/>
            <w:vAlign w:val="center"/>
          </w:tcPr>
          <w:p w:rsidR="00373921" w:rsidRPr="00333984" w:rsidRDefault="00373921" w:rsidP="00800030">
            <w:pPr>
              <w:jc w:val="center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2.2</w:t>
            </w:r>
          </w:p>
        </w:tc>
        <w:tc>
          <w:tcPr>
            <w:tcW w:w="3960" w:type="dxa"/>
            <w:vAlign w:val="center"/>
          </w:tcPr>
          <w:p w:rsidR="00373921" w:rsidRPr="00333984" w:rsidRDefault="00373921" w:rsidP="00333984">
            <w:pPr>
              <w:spacing w:after="0" w:line="240" w:lineRule="auto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Fundamentos teóricos sobre las tendencias y las tecnologías actuales</w:t>
            </w:r>
          </w:p>
        </w:tc>
        <w:tc>
          <w:tcPr>
            <w:tcW w:w="3780" w:type="dxa"/>
            <w:vAlign w:val="center"/>
          </w:tcPr>
          <w:p w:rsidR="00373921" w:rsidRPr="00333984" w:rsidRDefault="00373921" w:rsidP="00333984">
            <w:pPr>
              <w:spacing w:after="0" w:line="240" w:lineRule="auto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No se mencionan fundamentos teóricos sobre las tendencias actuales como: arquitecturas, plataformas, bases de datos, lenguajes de programación ó reporteadores.</w:t>
            </w:r>
          </w:p>
        </w:tc>
      </w:tr>
      <w:tr w:rsidR="00373921" w:rsidRPr="00333984" w:rsidTr="00333984">
        <w:trPr>
          <w:trHeight w:val="1480"/>
        </w:trPr>
        <w:tc>
          <w:tcPr>
            <w:tcW w:w="1260" w:type="dxa"/>
            <w:vAlign w:val="center"/>
          </w:tcPr>
          <w:p w:rsidR="00373921" w:rsidRPr="00333984" w:rsidRDefault="00373921" w:rsidP="00800030">
            <w:pPr>
              <w:jc w:val="center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3.3</w:t>
            </w:r>
          </w:p>
        </w:tc>
        <w:tc>
          <w:tcPr>
            <w:tcW w:w="3960" w:type="dxa"/>
            <w:vAlign w:val="center"/>
          </w:tcPr>
          <w:p w:rsidR="00373921" w:rsidRDefault="00373921" w:rsidP="00333984">
            <w:pPr>
              <w:spacing w:after="0" w:line="240" w:lineRule="auto"/>
              <w:rPr>
                <w:rFonts w:ascii="Arial Narrow" w:hAnsi="Arial Narrow"/>
              </w:rPr>
            </w:pPr>
          </w:p>
          <w:p w:rsidR="00373921" w:rsidRPr="00333984" w:rsidRDefault="00373921" w:rsidP="00333984">
            <w:pPr>
              <w:spacing w:after="0" w:line="240" w:lineRule="auto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Visión:</w:t>
            </w:r>
          </w:p>
          <w:p w:rsidR="00373921" w:rsidRPr="00333984" w:rsidRDefault="00373921" w:rsidP="00333984">
            <w:pPr>
              <w:spacing w:after="0" w:line="240" w:lineRule="auto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“Constituir un mecanismo para el intercambio, orientación y asistencia técnica a comunidades vinculadas con la artesanía y cuyos integrantes son micros y pequeños empresarios del Perú, de tal manera que nuestra acción institucional, bajo criterios de cooperación y solidaridad, genere  un impacto significativo en la calidad de vida y bienestar de los integrantes de dichas comunidades”.</w:t>
            </w:r>
          </w:p>
          <w:p w:rsidR="00373921" w:rsidRPr="00333984" w:rsidRDefault="00373921" w:rsidP="00333984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780" w:type="dxa"/>
            <w:vAlign w:val="center"/>
          </w:tcPr>
          <w:p w:rsidR="00373921" w:rsidRPr="00333984" w:rsidRDefault="00373921" w:rsidP="00333984">
            <w:pPr>
              <w:spacing w:after="0" w:line="240" w:lineRule="auto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No se especifica el año al que está proyectado dicha Visión.</w:t>
            </w:r>
          </w:p>
        </w:tc>
      </w:tr>
      <w:tr w:rsidR="00373921" w:rsidRPr="00333984" w:rsidTr="00333984">
        <w:trPr>
          <w:trHeight w:val="1480"/>
        </w:trPr>
        <w:tc>
          <w:tcPr>
            <w:tcW w:w="1260" w:type="dxa"/>
            <w:vAlign w:val="center"/>
          </w:tcPr>
          <w:p w:rsidR="00373921" w:rsidRPr="00333984" w:rsidRDefault="00373921" w:rsidP="00800030">
            <w:pPr>
              <w:jc w:val="center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5.2</w:t>
            </w:r>
          </w:p>
        </w:tc>
        <w:tc>
          <w:tcPr>
            <w:tcW w:w="3960" w:type="dxa"/>
            <w:vAlign w:val="center"/>
          </w:tcPr>
          <w:p w:rsidR="00373921" w:rsidRPr="00333984" w:rsidRDefault="00373921" w:rsidP="00333984">
            <w:pPr>
              <w:spacing w:after="0" w:line="240" w:lineRule="auto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Problemas a resolver</w:t>
            </w:r>
          </w:p>
          <w:p w:rsidR="00373921" w:rsidRPr="00333984" w:rsidRDefault="00373921" w:rsidP="00333984">
            <w:pPr>
              <w:tabs>
                <w:tab w:val="num" w:pos="284"/>
              </w:tabs>
              <w:spacing w:after="0" w:line="240" w:lineRule="auto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“No cuentan con información en tiempo real de los avances de la producción del pedido.”</w:t>
            </w:r>
          </w:p>
          <w:p w:rsidR="00373921" w:rsidRPr="00333984" w:rsidRDefault="00373921" w:rsidP="00333984">
            <w:pPr>
              <w:tabs>
                <w:tab w:val="num" w:pos="284"/>
              </w:tabs>
              <w:spacing w:after="0" w:line="240" w:lineRule="auto"/>
              <w:rPr>
                <w:rFonts w:ascii="Arial Narrow" w:hAnsi="Arial Narrow"/>
              </w:rPr>
            </w:pPr>
          </w:p>
          <w:p w:rsidR="00373921" w:rsidRPr="00333984" w:rsidRDefault="00373921" w:rsidP="00333984">
            <w:pPr>
              <w:spacing w:after="0" w:line="240" w:lineRule="auto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“Los supervisores no analizan la información de la producción de cada taller a fin de tomar acciones correctivas”</w:t>
            </w:r>
          </w:p>
          <w:p w:rsidR="00373921" w:rsidRPr="00333984" w:rsidRDefault="00373921" w:rsidP="00333984">
            <w:pPr>
              <w:tabs>
                <w:tab w:val="num" w:pos="284"/>
              </w:tabs>
              <w:spacing w:after="0" w:line="240" w:lineRule="auto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“El área de Proyectos no analiza los indicadores en el momento que se le ha indicado”</w:t>
            </w:r>
          </w:p>
          <w:p w:rsidR="00373921" w:rsidRPr="00333984" w:rsidRDefault="00373921" w:rsidP="00333984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780" w:type="dxa"/>
            <w:vAlign w:val="center"/>
          </w:tcPr>
          <w:p w:rsidR="00373921" w:rsidRPr="00333984" w:rsidRDefault="00373921" w:rsidP="00333984">
            <w:pPr>
              <w:spacing w:after="0" w:line="240" w:lineRule="auto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En muchos de los casos no se detallan las personas asociadas a la situación problemática.</w:t>
            </w:r>
          </w:p>
          <w:p w:rsidR="00373921" w:rsidRPr="00333984" w:rsidRDefault="00373921" w:rsidP="00333984">
            <w:pPr>
              <w:spacing w:after="0" w:line="240" w:lineRule="auto"/>
              <w:rPr>
                <w:rFonts w:ascii="Arial Narrow" w:hAnsi="Arial Narrow"/>
              </w:rPr>
            </w:pPr>
          </w:p>
          <w:p w:rsidR="00373921" w:rsidRPr="00333984" w:rsidRDefault="00373921" w:rsidP="00333984">
            <w:pPr>
              <w:spacing w:after="0" w:line="240" w:lineRule="auto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Se repiten las situaciones problemáticas.</w:t>
            </w:r>
          </w:p>
        </w:tc>
      </w:tr>
      <w:tr w:rsidR="00373921" w:rsidRPr="00333984" w:rsidTr="00333984">
        <w:trPr>
          <w:trHeight w:val="287"/>
        </w:trPr>
        <w:tc>
          <w:tcPr>
            <w:tcW w:w="9000" w:type="dxa"/>
            <w:gridSpan w:val="3"/>
            <w:vAlign w:val="center"/>
          </w:tcPr>
          <w:p w:rsidR="00373921" w:rsidRPr="00333984" w:rsidRDefault="00373921" w:rsidP="00333984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333984">
              <w:rPr>
                <w:rFonts w:ascii="Arial Narrow" w:hAnsi="Arial Narrow"/>
              </w:rPr>
              <w:br/>
            </w:r>
            <w:r w:rsidRPr="00333984">
              <w:rPr>
                <w:rFonts w:ascii="Arial Narrow" w:hAnsi="Arial Narrow"/>
                <w:b/>
              </w:rPr>
              <w:t>CAPITULO II</w:t>
            </w:r>
          </w:p>
        </w:tc>
      </w:tr>
      <w:tr w:rsidR="00373921" w:rsidRPr="00333984" w:rsidTr="00333984">
        <w:trPr>
          <w:trHeight w:val="1480"/>
        </w:trPr>
        <w:tc>
          <w:tcPr>
            <w:tcW w:w="1260" w:type="dxa"/>
            <w:vAlign w:val="center"/>
          </w:tcPr>
          <w:p w:rsidR="00373921" w:rsidRPr="00333984" w:rsidRDefault="00373921" w:rsidP="00800030">
            <w:pPr>
              <w:jc w:val="center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2.1</w:t>
            </w:r>
          </w:p>
        </w:tc>
        <w:tc>
          <w:tcPr>
            <w:tcW w:w="3960" w:type="dxa"/>
            <w:vAlign w:val="center"/>
          </w:tcPr>
          <w:p w:rsidR="00373921" w:rsidRPr="00333984" w:rsidRDefault="00373921" w:rsidP="00333984">
            <w:pPr>
              <w:pStyle w:val="NoSpacing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Objetivo General</w:t>
            </w:r>
          </w:p>
          <w:p w:rsidR="00373921" w:rsidRPr="00333984" w:rsidRDefault="00373921" w:rsidP="00333984">
            <w:pPr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“Desarrollar un sistema móvil que permita gestionar y controlar la supervisión de la producción de los talleres artesanales de Puno”</w:t>
            </w:r>
          </w:p>
        </w:tc>
        <w:tc>
          <w:tcPr>
            <w:tcW w:w="3780" w:type="dxa"/>
            <w:vAlign w:val="center"/>
          </w:tcPr>
          <w:p w:rsidR="00373921" w:rsidRPr="00333984" w:rsidRDefault="00373921" w:rsidP="00333984">
            <w:pPr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El objetivo general solo se centra en puno, la propuesta no podría funcionar en otro lugar diferente a este.</w:t>
            </w:r>
          </w:p>
        </w:tc>
      </w:tr>
      <w:tr w:rsidR="00373921" w:rsidRPr="00333984" w:rsidTr="00333984">
        <w:trPr>
          <w:trHeight w:val="1480"/>
        </w:trPr>
        <w:tc>
          <w:tcPr>
            <w:tcW w:w="1260" w:type="dxa"/>
            <w:vAlign w:val="center"/>
          </w:tcPr>
          <w:p w:rsidR="00373921" w:rsidRPr="00333984" w:rsidRDefault="00373921" w:rsidP="00800030">
            <w:pPr>
              <w:jc w:val="center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2.3</w:t>
            </w:r>
          </w:p>
        </w:tc>
        <w:tc>
          <w:tcPr>
            <w:tcW w:w="3960" w:type="dxa"/>
            <w:vAlign w:val="center"/>
          </w:tcPr>
          <w:p w:rsidR="00373921" w:rsidRPr="00333984" w:rsidRDefault="00373921" w:rsidP="00333984">
            <w:pPr>
              <w:spacing w:after="0" w:line="240" w:lineRule="auto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Fundamentación de los objetivos</w:t>
            </w:r>
          </w:p>
        </w:tc>
        <w:tc>
          <w:tcPr>
            <w:tcW w:w="3780" w:type="dxa"/>
            <w:vAlign w:val="center"/>
          </w:tcPr>
          <w:p w:rsidR="00373921" w:rsidRPr="00333984" w:rsidRDefault="00373921" w:rsidP="00333984">
            <w:pPr>
              <w:spacing w:after="0" w:line="240" w:lineRule="auto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No se menciona como los objetivos específicos cubren las problemáticas.</w:t>
            </w:r>
          </w:p>
          <w:p w:rsidR="00373921" w:rsidRPr="00333984" w:rsidRDefault="00373921" w:rsidP="00333984">
            <w:pPr>
              <w:spacing w:after="0" w:line="240" w:lineRule="auto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 xml:space="preserve"> </w:t>
            </w:r>
          </w:p>
        </w:tc>
      </w:tr>
      <w:tr w:rsidR="00373921" w:rsidRPr="00333984" w:rsidTr="00333984">
        <w:trPr>
          <w:trHeight w:val="1480"/>
        </w:trPr>
        <w:tc>
          <w:tcPr>
            <w:tcW w:w="1260" w:type="dxa"/>
            <w:vAlign w:val="center"/>
          </w:tcPr>
          <w:p w:rsidR="00373921" w:rsidRPr="00333984" w:rsidRDefault="00373921" w:rsidP="00800030">
            <w:pPr>
              <w:jc w:val="center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4.1</w:t>
            </w:r>
          </w:p>
        </w:tc>
        <w:tc>
          <w:tcPr>
            <w:tcW w:w="3960" w:type="dxa"/>
            <w:vAlign w:val="center"/>
          </w:tcPr>
          <w:p w:rsidR="00373921" w:rsidRPr="00333984" w:rsidRDefault="00373921" w:rsidP="00333984">
            <w:pPr>
              <w:spacing w:after="0" w:line="240" w:lineRule="auto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Soluciones planteadas</w:t>
            </w:r>
          </w:p>
        </w:tc>
        <w:tc>
          <w:tcPr>
            <w:tcW w:w="3780" w:type="dxa"/>
            <w:vAlign w:val="center"/>
          </w:tcPr>
          <w:p w:rsidR="00373921" w:rsidRPr="00333984" w:rsidRDefault="00373921" w:rsidP="00333984">
            <w:pPr>
              <w:spacing w:after="0" w:line="240" w:lineRule="auto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Las propuestas planteadas no dan mayor información sobre que plataforma funcionan o que características tienen cada una de ellas.</w:t>
            </w:r>
          </w:p>
        </w:tc>
      </w:tr>
      <w:tr w:rsidR="00373921" w:rsidRPr="00333984" w:rsidTr="00333984">
        <w:trPr>
          <w:trHeight w:val="463"/>
        </w:trPr>
        <w:tc>
          <w:tcPr>
            <w:tcW w:w="9000" w:type="dxa"/>
            <w:gridSpan w:val="3"/>
            <w:vAlign w:val="center"/>
          </w:tcPr>
          <w:p w:rsidR="00373921" w:rsidRPr="00333984" w:rsidRDefault="00373921" w:rsidP="00333984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333984">
              <w:rPr>
                <w:rFonts w:ascii="Arial Narrow" w:hAnsi="Arial Narrow"/>
                <w:b/>
              </w:rPr>
              <w:t>CAPITULO III</w:t>
            </w:r>
          </w:p>
        </w:tc>
      </w:tr>
      <w:tr w:rsidR="00373921" w:rsidRPr="00333984" w:rsidTr="00333984">
        <w:trPr>
          <w:trHeight w:val="1480"/>
        </w:trPr>
        <w:tc>
          <w:tcPr>
            <w:tcW w:w="1260" w:type="dxa"/>
            <w:vAlign w:val="center"/>
          </w:tcPr>
          <w:p w:rsidR="00373921" w:rsidRPr="00333984" w:rsidRDefault="00373921" w:rsidP="00800030">
            <w:pPr>
              <w:jc w:val="center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3.5</w:t>
            </w:r>
          </w:p>
        </w:tc>
        <w:tc>
          <w:tcPr>
            <w:tcW w:w="3960" w:type="dxa"/>
            <w:vAlign w:val="center"/>
          </w:tcPr>
          <w:p w:rsidR="00373921" w:rsidRPr="00333984" w:rsidRDefault="00373921" w:rsidP="00333984">
            <w:pPr>
              <w:spacing w:after="0" w:line="240" w:lineRule="auto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Entidades del negocio</w:t>
            </w:r>
          </w:p>
        </w:tc>
        <w:tc>
          <w:tcPr>
            <w:tcW w:w="3780" w:type="dxa"/>
            <w:vAlign w:val="center"/>
          </w:tcPr>
          <w:p w:rsidR="00373921" w:rsidRPr="00333984" w:rsidRDefault="00373921" w:rsidP="00333984">
            <w:pPr>
              <w:spacing w:after="0" w:line="240" w:lineRule="auto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No figura n el Cuadro los nombres de las cabeceras: Entidad dl negocio, Descripción y atributos.</w:t>
            </w:r>
          </w:p>
          <w:p w:rsidR="00373921" w:rsidRPr="00333984" w:rsidRDefault="00373921" w:rsidP="00333984">
            <w:pPr>
              <w:spacing w:after="0" w:line="240" w:lineRule="auto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No se realizó el diccionario de datos, detallando el contenido de cada entidad de negocio</w:t>
            </w:r>
          </w:p>
        </w:tc>
      </w:tr>
      <w:tr w:rsidR="00373921" w:rsidRPr="00333984" w:rsidTr="00333984">
        <w:trPr>
          <w:trHeight w:val="1480"/>
        </w:trPr>
        <w:tc>
          <w:tcPr>
            <w:tcW w:w="1260" w:type="dxa"/>
            <w:vAlign w:val="center"/>
          </w:tcPr>
          <w:p w:rsidR="00373921" w:rsidRPr="00333984" w:rsidRDefault="00373921" w:rsidP="00800030">
            <w:pPr>
              <w:jc w:val="center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4.1</w:t>
            </w:r>
          </w:p>
        </w:tc>
        <w:tc>
          <w:tcPr>
            <w:tcW w:w="3960" w:type="dxa"/>
            <w:vAlign w:val="center"/>
          </w:tcPr>
          <w:p w:rsidR="00373921" w:rsidRPr="00333984" w:rsidRDefault="00373921" w:rsidP="00333984">
            <w:pPr>
              <w:tabs>
                <w:tab w:val="num" w:pos="284"/>
              </w:tabs>
              <w:spacing w:after="0" w:line="240" w:lineRule="auto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Especificación de los casos de uso de negocio</w:t>
            </w:r>
          </w:p>
          <w:p w:rsidR="00373921" w:rsidRPr="00333984" w:rsidRDefault="00373921" w:rsidP="00333984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780" w:type="dxa"/>
            <w:vAlign w:val="center"/>
          </w:tcPr>
          <w:p w:rsidR="00373921" w:rsidRPr="00333984" w:rsidRDefault="00373921" w:rsidP="00333984">
            <w:pPr>
              <w:spacing w:after="0" w:line="240" w:lineRule="auto"/>
              <w:rPr>
                <w:rFonts w:ascii="Arial Narrow" w:hAnsi="Arial Narrow"/>
              </w:rPr>
            </w:pPr>
            <w:r w:rsidRPr="00333984">
              <w:rPr>
                <w:rFonts w:ascii="Arial Narrow" w:hAnsi="Arial Narrow"/>
              </w:rPr>
              <w:t>No hacen referencia a la  regla de negocio RN05 – Penalidad Talleres</w:t>
            </w:r>
          </w:p>
        </w:tc>
      </w:tr>
    </w:tbl>
    <w:p w:rsidR="00373921" w:rsidRPr="00333984" w:rsidRDefault="00373921" w:rsidP="00334C68">
      <w:pPr>
        <w:rPr>
          <w:rFonts w:ascii="Arial Narrow" w:hAnsi="Arial Narrow"/>
        </w:rPr>
      </w:pPr>
    </w:p>
    <w:p w:rsidR="00373921" w:rsidRPr="00333984" w:rsidRDefault="00373921" w:rsidP="00334C68">
      <w:pPr>
        <w:pStyle w:val="Heading1"/>
        <w:numPr>
          <w:ilvl w:val="0"/>
          <w:numId w:val="18"/>
        </w:numPr>
        <w:rPr>
          <w:rFonts w:ascii="Arial Narrow" w:hAnsi="Arial Narrow"/>
          <w:sz w:val="22"/>
          <w:szCs w:val="22"/>
        </w:rPr>
      </w:pPr>
      <w:bookmarkStart w:id="1" w:name="_Toc353529827"/>
      <w:r w:rsidRPr="00333984">
        <w:rPr>
          <w:rFonts w:ascii="Arial Narrow" w:hAnsi="Arial Narrow"/>
          <w:sz w:val="22"/>
          <w:szCs w:val="22"/>
        </w:rPr>
        <w:t>PREGUNTAS</w:t>
      </w:r>
      <w:bookmarkEnd w:id="1"/>
    </w:p>
    <w:p w:rsidR="00373921" w:rsidRPr="00333984" w:rsidRDefault="00373921" w:rsidP="00333984">
      <w:pPr>
        <w:pStyle w:val="Heading2"/>
        <w:rPr>
          <w:rFonts w:ascii="Arial Narrow" w:hAnsi="Arial Narrow"/>
          <w:b/>
          <w:sz w:val="22"/>
          <w:szCs w:val="22"/>
        </w:rPr>
      </w:pPr>
      <w:bookmarkStart w:id="2" w:name="_Toc353529828"/>
      <w:r w:rsidRPr="00333984">
        <w:rPr>
          <w:rFonts w:ascii="Arial Narrow" w:hAnsi="Arial Narrow"/>
          <w:sz w:val="22"/>
          <w:szCs w:val="22"/>
        </w:rPr>
        <w:t>¿Cuáles son las conceptualizaciones generales del Marco teórico?</w:t>
      </w:r>
      <w:bookmarkEnd w:id="2"/>
    </w:p>
    <w:p w:rsidR="00373921" w:rsidRPr="00333984" w:rsidRDefault="00373921" w:rsidP="00333984">
      <w:pPr>
        <w:pStyle w:val="Heading2"/>
        <w:rPr>
          <w:rFonts w:ascii="Arial Narrow" w:hAnsi="Arial Narrow"/>
          <w:sz w:val="22"/>
          <w:szCs w:val="22"/>
        </w:rPr>
      </w:pPr>
      <w:bookmarkStart w:id="3" w:name="_Toc353529829"/>
      <w:r w:rsidRPr="00333984">
        <w:rPr>
          <w:rFonts w:ascii="Arial Narrow" w:hAnsi="Arial Narrow"/>
          <w:sz w:val="22"/>
          <w:szCs w:val="22"/>
        </w:rPr>
        <w:t>¿La propuesta que se plantea solo es viable para el departamento de Puno como especifica su objetivo general?</w:t>
      </w:r>
      <w:bookmarkEnd w:id="3"/>
    </w:p>
    <w:p w:rsidR="00373921" w:rsidRPr="00333984" w:rsidRDefault="00373921" w:rsidP="00333984">
      <w:pPr>
        <w:pStyle w:val="Heading2"/>
        <w:numPr>
          <w:ilvl w:val="0"/>
          <w:numId w:val="0"/>
        </w:numPr>
        <w:ind w:left="720"/>
        <w:rPr>
          <w:rFonts w:ascii="Arial Narrow" w:hAnsi="Arial Narrow"/>
          <w:sz w:val="22"/>
          <w:szCs w:val="22"/>
        </w:rPr>
      </w:pPr>
      <w:r w:rsidRPr="00333984">
        <w:rPr>
          <w:rFonts w:ascii="Arial Narrow" w:hAnsi="Arial Narrow"/>
          <w:sz w:val="22"/>
          <w:szCs w:val="22"/>
        </w:rPr>
        <w:br/>
      </w:r>
      <w:r w:rsidRPr="00333984">
        <w:rPr>
          <w:rFonts w:ascii="Arial Narrow" w:hAnsi="Arial Narrow"/>
          <w:sz w:val="22"/>
          <w:szCs w:val="22"/>
          <w:lang w:val="es-ES_tradnl"/>
        </w:rPr>
        <w:br/>
      </w:r>
    </w:p>
    <w:sectPr w:rsidR="00373921" w:rsidRPr="00333984" w:rsidSect="007C097B">
      <w:footerReference w:type="default" r:id="rId9"/>
      <w:pgSz w:w="12240" w:h="15840" w:code="1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3921" w:rsidRDefault="00373921" w:rsidP="006E1E43">
      <w:pPr>
        <w:pStyle w:val="ListParagraph"/>
      </w:pPr>
      <w:r>
        <w:separator/>
      </w:r>
    </w:p>
  </w:endnote>
  <w:endnote w:type="continuationSeparator" w:id="0">
    <w:p w:rsidR="00373921" w:rsidRDefault="00373921" w:rsidP="006E1E43">
      <w:pPr>
        <w:pStyle w:val="ListParagraph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921" w:rsidRPr="001D63FE" w:rsidRDefault="00373921" w:rsidP="001D63FE">
    <w:pPr>
      <w:pStyle w:val="Footer"/>
      <w:jc w:val="right"/>
      <w:rPr>
        <w:lang w:val="es-ES"/>
      </w:rPr>
    </w:pPr>
    <w:r>
      <w:rPr>
        <w:lang w:val="es-ES"/>
      </w:rPr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3921" w:rsidRDefault="00373921" w:rsidP="006E1E43">
      <w:pPr>
        <w:pStyle w:val="ListParagraph"/>
      </w:pPr>
      <w:r>
        <w:separator/>
      </w:r>
    </w:p>
  </w:footnote>
  <w:footnote w:type="continuationSeparator" w:id="0">
    <w:p w:rsidR="00373921" w:rsidRDefault="00373921" w:rsidP="006E1E43">
      <w:pPr>
        <w:pStyle w:val="ListParagraph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B2031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CAB8A3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53B83A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6682FA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F36AD9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05420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37A5E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3E5A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523E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D2BC23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E54EB5"/>
    <w:multiLevelType w:val="multilevel"/>
    <w:tmpl w:val="73EA4418"/>
    <w:lvl w:ilvl="0">
      <w:start w:val="1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1">
    <w:nsid w:val="11C55799"/>
    <w:multiLevelType w:val="hybridMultilevel"/>
    <w:tmpl w:val="36E077C4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1A737473"/>
    <w:multiLevelType w:val="hybridMultilevel"/>
    <w:tmpl w:val="742C35CE"/>
    <w:lvl w:ilvl="0" w:tplc="2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1E584E70"/>
    <w:multiLevelType w:val="hybridMultilevel"/>
    <w:tmpl w:val="C5CEFF50"/>
    <w:lvl w:ilvl="0" w:tplc="401CCDAA">
      <w:start w:val="1"/>
      <w:numFmt w:val="decimal"/>
      <w:lvlText w:val="1.%1"/>
      <w:lvlJc w:val="left"/>
      <w:pPr>
        <w:ind w:left="72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2C712B5F"/>
    <w:multiLevelType w:val="multilevel"/>
    <w:tmpl w:val="EDA0C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</w:abstractNum>
  <w:abstractNum w:abstractNumId="15">
    <w:nsid w:val="4E8F7A88"/>
    <w:multiLevelType w:val="hybridMultilevel"/>
    <w:tmpl w:val="EB04AE5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5351CA6"/>
    <w:multiLevelType w:val="hybridMultilevel"/>
    <w:tmpl w:val="81F040B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51A69C7"/>
    <w:multiLevelType w:val="multilevel"/>
    <w:tmpl w:val="9A427B8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8">
    <w:nsid w:val="74053156"/>
    <w:multiLevelType w:val="multilevel"/>
    <w:tmpl w:val="EE003ED0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9">
    <w:nsid w:val="788F50DC"/>
    <w:multiLevelType w:val="hybridMultilevel"/>
    <w:tmpl w:val="D740424C"/>
    <w:lvl w:ilvl="0" w:tplc="280A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3"/>
  </w:num>
  <w:num w:numId="2">
    <w:abstractNumId w:val="17"/>
  </w:num>
  <w:num w:numId="3">
    <w:abstractNumId w:val="12"/>
  </w:num>
  <w:num w:numId="4">
    <w:abstractNumId w:val="18"/>
  </w:num>
  <w:num w:numId="5">
    <w:abstractNumId w:val="19"/>
  </w:num>
  <w:num w:numId="6">
    <w:abstractNumId w:val="10"/>
  </w:num>
  <w:num w:numId="7">
    <w:abstractNumId w:val="15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14"/>
  </w:num>
  <w:num w:numId="19">
    <w:abstractNumId w:val="11"/>
  </w:num>
  <w:num w:numId="2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2686"/>
    <w:rsid w:val="00042E9B"/>
    <w:rsid w:val="000E6B78"/>
    <w:rsid w:val="001075D6"/>
    <w:rsid w:val="00160D04"/>
    <w:rsid w:val="00174887"/>
    <w:rsid w:val="001806F0"/>
    <w:rsid w:val="00183974"/>
    <w:rsid w:val="001A7ED7"/>
    <w:rsid w:val="001D63FE"/>
    <w:rsid w:val="00263435"/>
    <w:rsid w:val="00274AAC"/>
    <w:rsid w:val="00284696"/>
    <w:rsid w:val="00287AE9"/>
    <w:rsid w:val="002B2979"/>
    <w:rsid w:val="002B6E52"/>
    <w:rsid w:val="002F1225"/>
    <w:rsid w:val="00333984"/>
    <w:rsid w:val="00334C68"/>
    <w:rsid w:val="00373921"/>
    <w:rsid w:val="00381F84"/>
    <w:rsid w:val="00397B50"/>
    <w:rsid w:val="003E63CE"/>
    <w:rsid w:val="00406D99"/>
    <w:rsid w:val="00424186"/>
    <w:rsid w:val="004251B0"/>
    <w:rsid w:val="0048377F"/>
    <w:rsid w:val="004E2E98"/>
    <w:rsid w:val="004E6452"/>
    <w:rsid w:val="00531A0B"/>
    <w:rsid w:val="00531AA8"/>
    <w:rsid w:val="00537221"/>
    <w:rsid w:val="00573297"/>
    <w:rsid w:val="005C3826"/>
    <w:rsid w:val="005F0B32"/>
    <w:rsid w:val="006077FA"/>
    <w:rsid w:val="00641B3B"/>
    <w:rsid w:val="00667A8D"/>
    <w:rsid w:val="006D75A4"/>
    <w:rsid w:val="006D78C6"/>
    <w:rsid w:val="006E1E43"/>
    <w:rsid w:val="006E2686"/>
    <w:rsid w:val="00795AB1"/>
    <w:rsid w:val="007C097B"/>
    <w:rsid w:val="00800030"/>
    <w:rsid w:val="00814F03"/>
    <w:rsid w:val="008274AC"/>
    <w:rsid w:val="00850A59"/>
    <w:rsid w:val="008734EB"/>
    <w:rsid w:val="008F6E87"/>
    <w:rsid w:val="0095000F"/>
    <w:rsid w:val="00972AF4"/>
    <w:rsid w:val="009B1C5A"/>
    <w:rsid w:val="009E442C"/>
    <w:rsid w:val="009F40C1"/>
    <w:rsid w:val="009F65B5"/>
    <w:rsid w:val="00A11114"/>
    <w:rsid w:val="00A56FD4"/>
    <w:rsid w:val="00A72793"/>
    <w:rsid w:val="00A93AD5"/>
    <w:rsid w:val="00AB5E00"/>
    <w:rsid w:val="00AB6ADA"/>
    <w:rsid w:val="00AC7481"/>
    <w:rsid w:val="00AE2F81"/>
    <w:rsid w:val="00AE4C41"/>
    <w:rsid w:val="00B33025"/>
    <w:rsid w:val="00B50E78"/>
    <w:rsid w:val="00B679E5"/>
    <w:rsid w:val="00B77874"/>
    <w:rsid w:val="00BB369E"/>
    <w:rsid w:val="00BE46EF"/>
    <w:rsid w:val="00BF1737"/>
    <w:rsid w:val="00BF2836"/>
    <w:rsid w:val="00C57E1D"/>
    <w:rsid w:val="00C80A81"/>
    <w:rsid w:val="00D60319"/>
    <w:rsid w:val="00DD6339"/>
    <w:rsid w:val="00DE5937"/>
    <w:rsid w:val="00E41856"/>
    <w:rsid w:val="00E5112A"/>
    <w:rsid w:val="00E66751"/>
    <w:rsid w:val="00E73A90"/>
    <w:rsid w:val="00E82423"/>
    <w:rsid w:val="00E90373"/>
    <w:rsid w:val="00E93ED4"/>
    <w:rsid w:val="00F03279"/>
    <w:rsid w:val="00F05A29"/>
    <w:rsid w:val="00F76F4E"/>
    <w:rsid w:val="00F82582"/>
    <w:rsid w:val="00F82C9E"/>
    <w:rsid w:val="00F853EF"/>
    <w:rsid w:val="00FC4D14"/>
    <w:rsid w:val="00FE5427"/>
    <w:rsid w:val="00FE7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E43"/>
    <w:pPr>
      <w:spacing w:after="200" w:line="276" w:lineRule="auto"/>
    </w:pPr>
    <w:rPr>
      <w:lang w:val="es-PE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E268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9"/>
    <w:qFormat/>
    <w:rsid w:val="00333984"/>
    <w:pPr>
      <w:keepLines w:val="0"/>
      <w:numPr>
        <w:ilvl w:val="1"/>
        <w:numId w:val="18"/>
      </w:numPr>
      <w:spacing w:before="0" w:line="360" w:lineRule="auto"/>
      <w:jc w:val="both"/>
      <w:outlineLvl w:val="1"/>
    </w:pPr>
    <w:rPr>
      <w:rFonts w:ascii="Times New Roman" w:hAnsi="Times New Roman"/>
      <w:b w:val="0"/>
      <w:bCs w:val="0"/>
      <w:color w:val="auto"/>
      <w:sz w:val="20"/>
      <w:szCs w:val="20"/>
      <w:lang w:val="es-ES" w:eastAsia="zh-C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E2686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333984"/>
    <w:rPr>
      <w:rFonts w:ascii="Times New Roman" w:hAnsi="Times New Roman" w:cs="Times New Roman"/>
      <w:lang w:val="es-ES" w:eastAsia="zh-CN"/>
    </w:rPr>
  </w:style>
  <w:style w:type="paragraph" w:styleId="ListParagraph">
    <w:name w:val="List Paragraph"/>
    <w:basedOn w:val="Normal"/>
    <w:uiPriority w:val="99"/>
    <w:qFormat/>
    <w:rsid w:val="00814F0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99"/>
    <w:locked/>
    <w:rsid w:val="001D63FE"/>
    <w:pPr>
      <w:tabs>
        <w:tab w:val="left" w:pos="567"/>
        <w:tab w:val="right" w:leader="dot" w:pos="9017"/>
      </w:tabs>
      <w:spacing w:after="0" w:line="360" w:lineRule="auto"/>
    </w:pPr>
    <w:rPr>
      <w:rFonts w:ascii="Times New Roman" w:hAnsi="Times New Roman"/>
      <w:sz w:val="20"/>
      <w:szCs w:val="20"/>
      <w:lang w:val="es-ES" w:eastAsia="zh-CN"/>
    </w:rPr>
  </w:style>
  <w:style w:type="paragraph" w:styleId="TOC2">
    <w:name w:val="toc 2"/>
    <w:basedOn w:val="Normal"/>
    <w:next w:val="Normal"/>
    <w:autoRedefine/>
    <w:uiPriority w:val="99"/>
    <w:locked/>
    <w:rsid w:val="001D63FE"/>
    <w:pPr>
      <w:tabs>
        <w:tab w:val="left" w:pos="1134"/>
        <w:tab w:val="right" w:leader="dot" w:pos="9017"/>
      </w:tabs>
      <w:spacing w:after="0" w:line="360" w:lineRule="auto"/>
      <w:ind w:left="567"/>
    </w:pPr>
    <w:rPr>
      <w:rFonts w:ascii="Times New Roman" w:hAnsi="Times New Roman"/>
      <w:sz w:val="20"/>
      <w:szCs w:val="20"/>
      <w:lang w:val="es-ES" w:eastAsia="zh-CN"/>
    </w:rPr>
  </w:style>
  <w:style w:type="paragraph" w:styleId="Header">
    <w:name w:val="header"/>
    <w:basedOn w:val="Normal"/>
    <w:link w:val="HeaderChar"/>
    <w:uiPriority w:val="99"/>
    <w:rsid w:val="001D63F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63435"/>
    <w:rPr>
      <w:rFonts w:cs="Times New Roman"/>
      <w:lang w:val="es-PE" w:eastAsia="en-US"/>
    </w:rPr>
  </w:style>
  <w:style w:type="paragraph" w:styleId="Footer">
    <w:name w:val="footer"/>
    <w:basedOn w:val="Normal"/>
    <w:link w:val="FooterChar"/>
    <w:uiPriority w:val="99"/>
    <w:rsid w:val="001D63F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63435"/>
    <w:rPr>
      <w:rFonts w:cs="Times New Roman"/>
      <w:lang w:val="es-PE" w:eastAsia="en-US"/>
    </w:rPr>
  </w:style>
  <w:style w:type="character" w:styleId="PageNumber">
    <w:name w:val="page number"/>
    <w:basedOn w:val="DefaultParagraphFont"/>
    <w:uiPriority w:val="99"/>
    <w:rsid w:val="001D63FE"/>
    <w:rPr>
      <w:rFonts w:cs="Times New Roman"/>
    </w:rPr>
  </w:style>
  <w:style w:type="paragraph" w:styleId="NoSpacing">
    <w:name w:val="No Spacing"/>
    <w:uiPriority w:val="99"/>
    <w:qFormat/>
    <w:rsid w:val="00E82423"/>
    <w:rPr>
      <w:lang w:val="es-PE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245</TotalTime>
  <Pages>5</Pages>
  <Words>501</Words>
  <Characters>2756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OPOSICION</dc:title>
  <dc:subject/>
  <dc:creator>jicar</dc:creator>
  <cp:keywords/>
  <dc:description/>
  <cp:lastModifiedBy>grojas</cp:lastModifiedBy>
  <cp:revision>44</cp:revision>
  <cp:lastPrinted>2013-03-08T20:36:00Z</cp:lastPrinted>
  <dcterms:created xsi:type="dcterms:W3CDTF">2013-03-08T13:31:00Z</dcterms:created>
  <dcterms:modified xsi:type="dcterms:W3CDTF">2013-05-23T21:08:00Z</dcterms:modified>
</cp:coreProperties>
</file>