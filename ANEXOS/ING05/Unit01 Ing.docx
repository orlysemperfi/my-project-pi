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65C96" w:rsidRDefault="00165C96"/>
    <w:p w:rsidR="00165C96" w:rsidRDefault="00165C96"/>
    <w:p w:rsidR="00165C96" w:rsidRDefault="00165C96"/>
    <w:p w:rsidR="00165C96" w:rsidRDefault="00165C96">
      <w:r w:rsidRPr="002D49A1">
        <w:rPr>
          <w:noProof/>
          <w:lang w:val="es-ES" w:eastAsia="es-E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n 1" o:spid="_x0000_i1025" type="#_x0000_t75" style="width:440.25pt;height:247.5pt;visibility:visible">
            <v:imagedata r:id="rId4" o:title=""/>
          </v:shape>
        </w:pict>
      </w:r>
    </w:p>
    <w:p w:rsidR="00165C96" w:rsidRDefault="00165C96"/>
    <w:p w:rsidR="00165C96" w:rsidRDefault="00165C96">
      <w:r w:rsidRPr="002D49A1">
        <w:rPr>
          <w:noProof/>
          <w:lang w:val="es-ES" w:eastAsia="es-ES"/>
        </w:rPr>
        <w:pict>
          <v:shape id="Imagen 4" o:spid="_x0000_i1026" type="#_x0000_t75" style="width:440.25pt;height:247.5pt;visibility:visible">
            <v:imagedata r:id="rId5" o:title=""/>
          </v:shape>
        </w:pict>
      </w:r>
    </w:p>
    <w:p w:rsidR="00165C96" w:rsidRDefault="00165C96">
      <w:r w:rsidRPr="002D49A1">
        <w:rPr>
          <w:noProof/>
          <w:lang w:val="es-ES" w:eastAsia="es-ES"/>
        </w:rPr>
        <w:pict>
          <v:shape id="Imagen 10" o:spid="_x0000_i1027" type="#_x0000_t75" style="width:440.25pt;height:247.5pt;visibility:visible">
            <v:imagedata r:id="rId6" o:title=""/>
          </v:shape>
        </w:pict>
      </w:r>
    </w:p>
    <w:p w:rsidR="00165C96" w:rsidRDefault="00165C96"/>
    <w:p w:rsidR="00165C96" w:rsidRDefault="00165C96"/>
    <w:p w:rsidR="00165C96" w:rsidRDefault="00165C96">
      <w:r w:rsidRPr="002D49A1">
        <w:rPr>
          <w:noProof/>
          <w:lang w:val="es-ES" w:eastAsia="es-ES"/>
        </w:rPr>
        <w:pict>
          <v:shape id="Imagen 7" o:spid="_x0000_i1028" type="#_x0000_t75" style="width:440.25pt;height:247.5pt;visibility:visible">
            <v:imagedata r:id="rId7" o:title=""/>
          </v:shape>
        </w:pict>
      </w:r>
    </w:p>
    <w:p w:rsidR="00165C96" w:rsidRDefault="00165C96">
      <w:r w:rsidRPr="002D49A1">
        <w:rPr>
          <w:noProof/>
          <w:lang w:val="es-ES" w:eastAsia="es-ES"/>
        </w:rPr>
        <w:pict>
          <v:shape id="Imagen 13" o:spid="_x0000_i1029" type="#_x0000_t75" style="width:440.25pt;height:247.5pt;visibility:visible">
            <v:imagedata r:id="rId8" o:title=""/>
          </v:shape>
        </w:pict>
      </w:r>
    </w:p>
    <w:p w:rsidR="00165C96" w:rsidRDefault="00165C96">
      <w:r w:rsidRPr="002D49A1">
        <w:rPr>
          <w:noProof/>
          <w:lang w:val="es-ES" w:eastAsia="es-ES"/>
        </w:rPr>
        <w:pict>
          <v:shape id="Imagen 16" o:spid="_x0000_i1030" type="#_x0000_t75" style="width:440.25pt;height:247.5pt;visibility:visible">
            <v:imagedata r:id="rId9" o:title=""/>
          </v:shape>
        </w:pict>
      </w:r>
    </w:p>
    <w:p w:rsidR="00165C96" w:rsidRDefault="00165C96">
      <w:r w:rsidRPr="002D49A1">
        <w:rPr>
          <w:noProof/>
          <w:lang w:val="es-ES" w:eastAsia="es-ES"/>
        </w:rPr>
        <w:pict>
          <v:shape id="Imagen 19" o:spid="_x0000_i1031" type="#_x0000_t75" style="width:440.25pt;height:247.5pt;visibility:visible">
            <v:imagedata r:id="rId10" o:title=""/>
          </v:shape>
        </w:pict>
      </w:r>
    </w:p>
    <w:p w:rsidR="00165C96" w:rsidRDefault="00165C96"/>
    <w:p w:rsidR="00165C96" w:rsidRDefault="00165C96">
      <w:r w:rsidRPr="002D49A1">
        <w:rPr>
          <w:noProof/>
          <w:lang w:val="es-ES" w:eastAsia="es-ES"/>
        </w:rPr>
        <w:pict>
          <v:shape id="Imagen 22" o:spid="_x0000_i1032" type="#_x0000_t75" style="width:440.25pt;height:247.5pt;visibility:visible">
            <v:imagedata r:id="rId11" o:title=""/>
          </v:shape>
        </w:pict>
      </w:r>
    </w:p>
    <w:p w:rsidR="00165C96" w:rsidRDefault="00165C96"/>
    <w:p w:rsidR="00165C96" w:rsidRDefault="00165C96">
      <w:r w:rsidRPr="002D49A1">
        <w:rPr>
          <w:noProof/>
          <w:lang w:val="es-ES" w:eastAsia="es-ES"/>
        </w:rPr>
        <w:pict>
          <v:shape id="Imagen 25" o:spid="_x0000_i1033" type="#_x0000_t75" style="width:440.25pt;height:247.5pt;visibility:visible">
            <v:imagedata r:id="rId12" o:title=""/>
          </v:shape>
        </w:pict>
      </w:r>
    </w:p>
    <w:p w:rsidR="00165C96" w:rsidRDefault="00165C96"/>
    <w:p w:rsidR="00165C96" w:rsidRDefault="00165C96">
      <w:r w:rsidRPr="002D49A1">
        <w:rPr>
          <w:noProof/>
          <w:lang w:val="es-ES" w:eastAsia="es-ES"/>
        </w:rPr>
        <w:pict>
          <v:shape id="Imagen 28" o:spid="_x0000_i1034" type="#_x0000_t75" style="width:440.25pt;height:247.5pt;visibility:visible">
            <v:imagedata r:id="rId13" o:title=""/>
          </v:shape>
        </w:pict>
      </w:r>
    </w:p>
    <w:p w:rsidR="00165C96" w:rsidRDefault="00165C96"/>
    <w:p w:rsidR="00165C96" w:rsidRDefault="00165C96">
      <w:r w:rsidRPr="002D49A1">
        <w:rPr>
          <w:noProof/>
          <w:lang w:val="es-ES" w:eastAsia="es-ES"/>
        </w:rPr>
        <w:pict>
          <v:shape id="Imagen 31" o:spid="_x0000_i1035" type="#_x0000_t75" style="width:440.25pt;height:247.5pt;visibility:visible">
            <v:imagedata r:id="rId14" o:title=""/>
          </v:shape>
        </w:pict>
      </w:r>
    </w:p>
    <w:p w:rsidR="00165C96" w:rsidRDefault="00165C96">
      <w:r w:rsidRPr="002D49A1">
        <w:rPr>
          <w:noProof/>
          <w:lang w:val="es-ES" w:eastAsia="es-ES"/>
        </w:rPr>
        <w:pict>
          <v:shape id="Imagen 34" o:spid="_x0000_i1036" type="#_x0000_t75" style="width:440.25pt;height:247.5pt;visibility:visible">
            <v:imagedata r:id="rId15" o:title=""/>
          </v:shape>
        </w:pict>
      </w:r>
    </w:p>
    <w:p w:rsidR="00165C96" w:rsidRDefault="00165C96">
      <w:r w:rsidRPr="002D49A1">
        <w:rPr>
          <w:noProof/>
          <w:lang w:val="es-ES" w:eastAsia="es-ES"/>
        </w:rPr>
        <w:pict>
          <v:shape id="Imagen 37" o:spid="_x0000_i1037" type="#_x0000_t75" style="width:440.25pt;height:247.5pt;visibility:visible">
            <v:imagedata r:id="rId16" o:title=""/>
          </v:shape>
        </w:pict>
      </w:r>
    </w:p>
    <w:p w:rsidR="00165C96" w:rsidRDefault="00165C96"/>
    <w:p w:rsidR="00165C96" w:rsidRDefault="00165C96">
      <w:r w:rsidRPr="002D49A1">
        <w:rPr>
          <w:noProof/>
          <w:lang w:val="es-ES" w:eastAsia="es-ES"/>
        </w:rPr>
        <w:pict>
          <v:shape id="Imagen 40" o:spid="_x0000_i1038" type="#_x0000_t75" style="width:440.25pt;height:247.5pt;visibility:visible">
            <v:imagedata r:id="rId17" o:title=""/>
          </v:shape>
        </w:pict>
      </w:r>
    </w:p>
    <w:p w:rsidR="00165C96" w:rsidRDefault="00165C96"/>
    <w:p w:rsidR="00165C96" w:rsidRDefault="00165C96">
      <w:r w:rsidRPr="002D49A1">
        <w:rPr>
          <w:noProof/>
          <w:lang w:val="es-ES" w:eastAsia="es-ES"/>
        </w:rPr>
        <w:pict>
          <v:shape id="Imagen 43" o:spid="_x0000_i1039" type="#_x0000_t75" style="width:440.25pt;height:247.5pt;visibility:visible">
            <v:imagedata r:id="rId18" o:title=""/>
          </v:shape>
        </w:pict>
      </w:r>
    </w:p>
    <w:p w:rsidR="00165C96" w:rsidRDefault="00165C96">
      <w:r w:rsidRPr="002D49A1">
        <w:rPr>
          <w:noProof/>
          <w:lang w:val="es-ES" w:eastAsia="es-ES"/>
        </w:rPr>
        <w:pict>
          <v:shape id="Imagen 46" o:spid="_x0000_i1040" type="#_x0000_t75" style="width:440.25pt;height:247.5pt;visibility:visible">
            <v:imagedata r:id="rId19" o:title=""/>
          </v:shape>
        </w:pict>
      </w:r>
    </w:p>
    <w:p w:rsidR="00165C96" w:rsidRDefault="00165C96"/>
    <w:p w:rsidR="00165C96" w:rsidRDefault="00165C96">
      <w:r w:rsidRPr="002D49A1">
        <w:rPr>
          <w:noProof/>
          <w:lang w:val="es-ES" w:eastAsia="es-ES"/>
        </w:rPr>
        <w:pict>
          <v:shape id="Imagen 49" o:spid="_x0000_i1041" type="#_x0000_t75" style="width:440.25pt;height:247.5pt;visibility:visible">
            <v:imagedata r:id="rId20" o:title=""/>
          </v:shape>
        </w:pict>
      </w:r>
    </w:p>
    <w:p w:rsidR="00165C96" w:rsidRDefault="00165C96"/>
    <w:p w:rsidR="00165C96" w:rsidRDefault="00165C96">
      <w:r w:rsidRPr="002D49A1">
        <w:rPr>
          <w:noProof/>
          <w:lang w:val="es-ES" w:eastAsia="es-ES"/>
        </w:rPr>
        <w:pict>
          <v:shape id="Imagen 52" o:spid="_x0000_i1042" type="#_x0000_t75" style="width:440.25pt;height:247.5pt;visibility:visible">
            <v:imagedata r:id="rId21" o:title=""/>
          </v:shape>
        </w:pict>
      </w:r>
    </w:p>
    <w:p w:rsidR="00165C96" w:rsidRDefault="00165C96"/>
    <w:p w:rsidR="00165C96" w:rsidRDefault="00165C96">
      <w:r w:rsidRPr="002D49A1">
        <w:rPr>
          <w:noProof/>
          <w:lang w:val="es-ES" w:eastAsia="es-ES"/>
        </w:rPr>
        <w:pict>
          <v:shape id="Imagen 55" o:spid="_x0000_i1043" type="#_x0000_t75" style="width:440.25pt;height:247.5pt;visibility:visible">
            <v:imagedata r:id="rId22" o:title=""/>
          </v:shape>
        </w:pict>
      </w:r>
    </w:p>
    <w:p w:rsidR="00165C96" w:rsidRDefault="00165C96"/>
    <w:p w:rsidR="00165C96" w:rsidRDefault="00165C96">
      <w:r w:rsidRPr="002D49A1">
        <w:rPr>
          <w:noProof/>
          <w:lang w:val="es-ES" w:eastAsia="es-ES"/>
        </w:rPr>
        <w:pict>
          <v:shape id="Imagen 58" o:spid="_x0000_i1044" type="#_x0000_t75" style="width:440.25pt;height:247.5pt;visibility:visible">
            <v:imagedata r:id="rId23" o:title=""/>
          </v:shape>
        </w:pict>
      </w:r>
    </w:p>
    <w:p w:rsidR="00165C96" w:rsidRDefault="00165C96">
      <w:r w:rsidRPr="002D49A1">
        <w:rPr>
          <w:noProof/>
          <w:lang w:val="es-ES" w:eastAsia="es-ES"/>
        </w:rPr>
        <w:pict>
          <v:shape id="Imagen 61" o:spid="_x0000_i1045" type="#_x0000_t75" style="width:440.25pt;height:247.5pt;visibility:visible">
            <v:imagedata r:id="rId24" o:title=""/>
          </v:shape>
        </w:pict>
      </w:r>
    </w:p>
    <w:p w:rsidR="00165C96" w:rsidRDefault="00165C96">
      <w:r w:rsidRPr="002D49A1">
        <w:rPr>
          <w:noProof/>
          <w:lang w:val="es-ES" w:eastAsia="es-ES"/>
        </w:rPr>
        <w:pict>
          <v:shape id="Imagen 64" o:spid="_x0000_i1046" type="#_x0000_t75" style="width:440.25pt;height:247.5pt;visibility:visible">
            <v:imagedata r:id="rId25" o:title=""/>
          </v:shape>
        </w:pict>
      </w:r>
    </w:p>
    <w:p w:rsidR="00165C96" w:rsidRDefault="00165C96">
      <w:r w:rsidRPr="002D49A1">
        <w:rPr>
          <w:noProof/>
          <w:lang w:val="es-ES" w:eastAsia="es-ES"/>
        </w:rPr>
        <w:pict>
          <v:shape id="Imagen 67" o:spid="_x0000_i1047" type="#_x0000_t75" style="width:440.25pt;height:247.5pt;visibility:visible">
            <v:imagedata r:id="rId26" o:title=""/>
          </v:shape>
        </w:pict>
      </w:r>
    </w:p>
    <w:p w:rsidR="00165C96" w:rsidRDefault="00165C96"/>
    <w:p w:rsidR="00165C96" w:rsidRDefault="00165C96">
      <w:r w:rsidRPr="002D49A1">
        <w:rPr>
          <w:noProof/>
          <w:lang w:val="es-ES" w:eastAsia="es-ES"/>
        </w:rPr>
        <w:pict>
          <v:shape id="Imagen 70" o:spid="_x0000_i1048" type="#_x0000_t75" style="width:440.25pt;height:247.5pt;visibility:visible">
            <v:imagedata r:id="rId27" o:title=""/>
          </v:shape>
        </w:pict>
      </w:r>
    </w:p>
    <w:p w:rsidR="00165C96" w:rsidRDefault="00165C96"/>
    <w:p w:rsidR="00165C96" w:rsidRDefault="00165C96">
      <w:r w:rsidRPr="002D49A1">
        <w:rPr>
          <w:noProof/>
          <w:lang w:val="es-ES" w:eastAsia="es-ES"/>
        </w:rPr>
        <w:pict>
          <v:shape id="Imagen 76" o:spid="_x0000_i1049" type="#_x0000_t75" style="width:440.25pt;height:247.5pt;visibility:visible">
            <v:imagedata r:id="rId28" o:title=""/>
          </v:shape>
        </w:pict>
      </w:r>
    </w:p>
    <w:p w:rsidR="00165C96" w:rsidRDefault="00165C96"/>
    <w:p w:rsidR="00165C96" w:rsidRDefault="00165C96">
      <w:r>
        <w:pict>
          <v:shape id="_x0000_i1050" type="#_x0000_t75" style="width:441pt;height:330.75pt">
            <v:imagedata r:id="rId29" o:title=""/>
          </v:shape>
        </w:pict>
      </w:r>
    </w:p>
    <w:p w:rsidR="00165C96" w:rsidRDefault="00165C96"/>
    <w:p w:rsidR="00165C96" w:rsidRDefault="00165C96">
      <w:r>
        <w:pict>
          <v:shape id="_x0000_i1051" type="#_x0000_t75" style="width:441pt;height:330.75pt">
            <v:imagedata r:id="rId30" o:title=""/>
          </v:shape>
        </w:pict>
      </w:r>
    </w:p>
    <w:p w:rsidR="00165C96" w:rsidRDefault="00165C96">
      <w:r>
        <w:pict>
          <v:shape id="_x0000_i1052" type="#_x0000_t75" style="width:441pt;height:330.75pt">
            <v:imagedata r:id="rId31" o:title=""/>
          </v:shape>
        </w:pict>
      </w:r>
    </w:p>
    <w:p w:rsidR="00165C96" w:rsidRDefault="00165C96">
      <w:r>
        <w:pict>
          <v:shape id="_x0000_i1053" type="#_x0000_t75" style="width:441pt;height:330.75pt">
            <v:imagedata r:id="rId32" o:title=""/>
          </v:shape>
        </w:pict>
      </w:r>
    </w:p>
    <w:p w:rsidR="00165C96" w:rsidRDefault="00165C96">
      <w:r>
        <w:pict>
          <v:shape id="_x0000_i1054" type="#_x0000_t75" style="width:441pt;height:330.75pt">
            <v:imagedata r:id="rId33" o:title=""/>
          </v:shape>
        </w:pict>
      </w:r>
    </w:p>
    <w:p w:rsidR="00165C96" w:rsidRDefault="00165C96">
      <w:r>
        <w:pict>
          <v:shape id="_x0000_i1055" type="#_x0000_t75" style="width:441pt;height:330.75pt">
            <v:imagedata r:id="rId34" o:title=""/>
          </v:shape>
        </w:pict>
      </w:r>
    </w:p>
    <w:p w:rsidR="00165C96" w:rsidRDefault="00165C96">
      <w:r>
        <w:t>complements</w:t>
      </w:r>
    </w:p>
    <w:p w:rsidR="00165C96" w:rsidRDefault="00165C96">
      <w:r>
        <w:pict>
          <v:shape id="_x0000_i1056" type="#_x0000_t75" style="width:441pt;height:330.75pt">
            <v:imagedata r:id="rId35" o:title=""/>
          </v:shape>
        </w:pict>
      </w:r>
    </w:p>
    <w:p w:rsidR="00165C96" w:rsidRDefault="00165C96">
      <w:r>
        <w:pict>
          <v:shape id="_x0000_i1057" type="#_x0000_t75" style="width:441pt;height:330.75pt">
            <v:imagedata r:id="rId36" o:title=""/>
          </v:shape>
        </w:pict>
      </w:r>
    </w:p>
    <w:p w:rsidR="00165C96" w:rsidRDefault="00165C96"/>
    <w:p w:rsidR="00165C96" w:rsidRDefault="00165C96">
      <w:r>
        <w:pict>
          <v:shape id="_x0000_i1058" type="#_x0000_t75" style="width:441pt;height:330.75pt">
            <v:imagedata r:id="rId37" o:title=""/>
          </v:shape>
        </w:pict>
      </w:r>
    </w:p>
    <w:p w:rsidR="00165C96" w:rsidRDefault="00165C96">
      <w:r>
        <w:pict>
          <v:shape id="_x0000_i1059" type="#_x0000_t75" style="width:441pt;height:330.75pt">
            <v:imagedata r:id="rId38" o:title=""/>
          </v:shape>
        </w:pict>
      </w:r>
    </w:p>
    <w:p w:rsidR="00165C96" w:rsidRDefault="00165C96">
      <w:r>
        <w:pict>
          <v:shape id="_x0000_i1060" type="#_x0000_t75" style="width:441pt;height:330.75pt">
            <v:imagedata r:id="rId39" o:title=""/>
          </v:shape>
        </w:pict>
      </w:r>
    </w:p>
    <w:p w:rsidR="00165C96" w:rsidRDefault="00165C96">
      <w:r>
        <w:t>-----------------------------------</w:t>
      </w:r>
    </w:p>
    <w:p w:rsidR="00165C96" w:rsidRDefault="00165C96"/>
    <w:p w:rsidR="00165C96" w:rsidRDefault="00165C96">
      <w:r>
        <w:pict>
          <v:shape id="_x0000_i1061" type="#_x0000_t75" style="width:441pt;height:330.75pt">
            <v:imagedata r:id="rId40" o:title=""/>
          </v:shape>
        </w:pict>
      </w:r>
    </w:p>
    <w:p w:rsidR="00165C96" w:rsidRDefault="00165C96">
      <w:r>
        <w:pict>
          <v:shape id="_x0000_i1062" type="#_x0000_t75" style="width:441pt;height:330.75pt">
            <v:imagedata r:id="rId41" o:title=""/>
          </v:shape>
        </w:pict>
      </w:r>
    </w:p>
    <w:p w:rsidR="00165C96" w:rsidRDefault="00165C96">
      <w:r>
        <w:pict>
          <v:shape id="_x0000_i1063" type="#_x0000_t75" style="width:441pt;height:330.75pt">
            <v:imagedata r:id="rId42" o:title=""/>
          </v:shape>
        </w:pict>
      </w:r>
    </w:p>
    <w:p w:rsidR="00165C96" w:rsidRDefault="00165C96">
      <w:r>
        <w:pict>
          <v:shape id="_x0000_i1064" type="#_x0000_t75" style="width:441pt;height:330.75pt">
            <v:imagedata r:id="rId43" o:title=""/>
          </v:shape>
        </w:pict>
      </w:r>
    </w:p>
    <w:p w:rsidR="00165C96" w:rsidRDefault="00165C96"/>
    <w:sectPr w:rsidR="00165C96" w:rsidSect="00900B3C">
      <w:pgSz w:w="12240" w:h="15840"/>
      <w:pgMar w:top="899" w:right="1701" w:bottom="899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03B43"/>
    <w:rsid w:val="00045251"/>
    <w:rsid w:val="0009319D"/>
    <w:rsid w:val="000E312B"/>
    <w:rsid w:val="00165C96"/>
    <w:rsid w:val="002575C3"/>
    <w:rsid w:val="002D49A1"/>
    <w:rsid w:val="003153CE"/>
    <w:rsid w:val="0052213A"/>
    <w:rsid w:val="00603B43"/>
    <w:rsid w:val="007379CA"/>
    <w:rsid w:val="00844569"/>
    <w:rsid w:val="00900B3C"/>
    <w:rsid w:val="00A05ED7"/>
    <w:rsid w:val="00BB3384"/>
    <w:rsid w:val="00BE310A"/>
    <w:rsid w:val="00C351B7"/>
    <w:rsid w:val="00C80A81"/>
    <w:rsid w:val="00D7150D"/>
    <w:rsid w:val="00DB373A"/>
    <w:rsid w:val="00F529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es-ES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0A81"/>
    <w:pPr>
      <w:spacing w:after="200" w:line="276" w:lineRule="auto"/>
    </w:pPr>
    <w:rPr>
      <w:lang w:val="es-PE" w:eastAsia="en-US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rsid w:val="00603B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603B4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114</TotalTime>
  <Pages>20</Pages>
  <Words>23</Words>
  <Characters>128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jicar</dc:creator>
  <cp:keywords/>
  <dc:description/>
  <cp:lastModifiedBy>grojas</cp:lastModifiedBy>
  <cp:revision>9</cp:revision>
  <dcterms:created xsi:type="dcterms:W3CDTF">2013-05-13T03:25:00Z</dcterms:created>
  <dcterms:modified xsi:type="dcterms:W3CDTF">2013-05-13T14:38:00Z</dcterms:modified>
</cp:coreProperties>
</file>